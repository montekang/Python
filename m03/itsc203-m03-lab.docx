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87688" w14:textId="77777777" w:rsidR="00C04854" w:rsidRDefault="00C04854" w:rsidP="007F2B57">
      <w:bookmarkStart w:id="0" w:name="_GoBack"/>
      <w:bookmarkEnd w:id="0"/>
    </w:p>
    <w:p w14:paraId="272F8A3D" w14:textId="77777777" w:rsidR="00C01287" w:rsidRPr="00644444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D67285" w:rsidRPr="00090ACB" w:rsidRDefault="00D67285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697DA2BA" w:rsidR="00D67285" w:rsidRPr="00A45EC3" w:rsidRDefault="001C38F4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Python Programming I</w:t>
                                </w:r>
                                <w:r w:rsidR="00F216F2">
                                  <w:rPr>
                                    <w:rFonts w:ascii="Titillium Bd" w:hAnsi="Titillium Bd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7AF23AF2" w:rsidR="00D67285" w:rsidRPr="00A45EC3" w:rsidRDefault="00D6728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A62B7">
                                  <w:rPr>
                                    <w:rFonts w:ascii="Titillium Bd" w:hAnsi="Titillium Bd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D67285" w:rsidRPr="008B6EED" w:rsidRDefault="00D67285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14:paraId="2866EF47" w14:textId="0B94EDA9" w:rsidR="00D67285" w:rsidRPr="00090ACB" w:rsidRDefault="00D67285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14:paraId="767D7429" w14:textId="697DA2BA" w:rsidR="00D67285" w:rsidRPr="00A45EC3" w:rsidRDefault="001C38F4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Python Programming I</w:t>
                          </w:r>
                          <w:r w:rsidR="00F216F2">
                            <w:rPr>
                              <w:rFonts w:ascii="Titillium Bd" w:hAnsi="Titillium Bd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14:paraId="0394799F" w14:textId="7AF23AF2" w:rsidR="00D67285" w:rsidRPr="00A45EC3" w:rsidRDefault="00D6728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A62B7">
                            <w:rPr>
                              <w:rFonts w:ascii="Titillium Bd" w:hAnsi="Titillium Bd"/>
                            </w:rPr>
                            <w:t>Offensive and Defensive Tool Construction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16950A1D" w14:textId="3D2A3FCE" w:rsidR="00D67285" w:rsidRPr="008B6EED" w:rsidRDefault="00D67285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35B63D69" w14:textId="77777777" w:rsidR="00AA3847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76836086" w:history="1">
            <w:r w:rsidR="00AA3847" w:rsidRPr="00F700E3">
              <w:rPr>
                <w:rStyle w:val="Hyperlink"/>
              </w:rPr>
              <w:t>Objectives</w:t>
            </w:r>
            <w:r w:rsidR="00AA3847">
              <w:rPr>
                <w:webHidden/>
              </w:rPr>
              <w:tab/>
            </w:r>
            <w:r w:rsidR="00AA3847">
              <w:rPr>
                <w:webHidden/>
              </w:rPr>
              <w:fldChar w:fldCharType="begin"/>
            </w:r>
            <w:r w:rsidR="00AA3847">
              <w:rPr>
                <w:webHidden/>
              </w:rPr>
              <w:instrText xml:space="preserve"> PAGEREF _Toc476836086 \h </w:instrText>
            </w:r>
            <w:r w:rsidR="00AA3847">
              <w:rPr>
                <w:webHidden/>
              </w:rPr>
            </w:r>
            <w:r w:rsidR="00AA3847">
              <w:rPr>
                <w:webHidden/>
              </w:rPr>
              <w:fldChar w:fldCharType="separate"/>
            </w:r>
            <w:r w:rsidR="00AA3847">
              <w:rPr>
                <w:webHidden/>
              </w:rPr>
              <w:t>2</w:t>
            </w:r>
            <w:r w:rsidR="00AA3847">
              <w:rPr>
                <w:webHidden/>
              </w:rPr>
              <w:fldChar w:fldCharType="end"/>
            </w:r>
          </w:hyperlink>
        </w:p>
        <w:p w14:paraId="2B5EB552" w14:textId="77777777" w:rsidR="00AA3847" w:rsidRDefault="00C1564E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836087" w:history="1">
            <w:r w:rsidR="00AA3847" w:rsidRPr="00F700E3">
              <w:rPr>
                <w:rStyle w:val="Hyperlink"/>
              </w:rPr>
              <w:t>Background Reading</w:t>
            </w:r>
            <w:r w:rsidR="00AA3847">
              <w:rPr>
                <w:webHidden/>
              </w:rPr>
              <w:tab/>
            </w:r>
            <w:r w:rsidR="00AA3847">
              <w:rPr>
                <w:webHidden/>
              </w:rPr>
              <w:fldChar w:fldCharType="begin"/>
            </w:r>
            <w:r w:rsidR="00AA3847">
              <w:rPr>
                <w:webHidden/>
              </w:rPr>
              <w:instrText xml:space="preserve"> PAGEREF _Toc476836087 \h </w:instrText>
            </w:r>
            <w:r w:rsidR="00AA3847">
              <w:rPr>
                <w:webHidden/>
              </w:rPr>
            </w:r>
            <w:r w:rsidR="00AA3847">
              <w:rPr>
                <w:webHidden/>
              </w:rPr>
              <w:fldChar w:fldCharType="separate"/>
            </w:r>
            <w:r w:rsidR="00AA3847">
              <w:rPr>
                <w:webHidden/>
              </w:rPr>
              <w:t>2</w:t>
            </w:r>
            <w:r w:rsidR="00AA3847">
              <w:rPr>
                <w:webHidden/>
              </w:rPr>
              <w:fldChar w:fldCharType="end"/>
            </w:r>
          </w:hyperlink>
        </w:p>
        <w:p w14:paraId="6B5ECBE6" w14:textId="77777777" w:rsidR="00AA3847" w:rsidRDefault="00C1564E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836088" w:history="1">
            <w:r w:rsidR="00AA3847" w:rsidRPr="00F700E3">
              <w:rPr>
                <w:rStyle w:val="Hyperlink"/>
              </w:rPr>
              <w:t>Important Information</w:t>
            </w:r>
            <w:r w:rsidR="00AA3847">
              <w:rPr>
                <w:webHidden/>
              </w:rPr>
              <w:tab/>
            </w:r>
            <w:r w:rsidR="00AA3847">
              <w:rPr>
                <w:webHidden/>
              </w:rPr>
              <w:fldChar w:fldCharType="begin"/>
            </w:r>
            <w:r w:rsidR="00AA3847">
              <w:rPr>
                <w:webHidden/>
              </w:rPr>
              <w:instrText xml:space="preserve"> PAGEREF _Toc476836088 \h </w:instrText>
            </w:r>
            <w:r w:rsidR="00AA3847">
              <w:rPr>
                <w:webHidden/>
              </w:rPr>
            </w:r>
            <w:r w:rsidR="00AA3847">
              <w:rPr>
                <w:webHidden/>
              </w:rPr>
              <w:fldChar w:fldCharType="separate"/>
            </w:r>
            <w:r w:rsidR="00AA3847">
              <w:rPr>
                <w:webHidden/>
              </w:rPr>
              <w:t>2</w:t>
            </w:r>
            <w:r w:rsidR="00AA3847">
              <w:rPr>
                <w:webHidden/>
              </w:rPr>
              <w:fldChar w:fldCharType="end"/>
            </w:r>
          </w:hyperlink>
        </w:p>
        <w:p w14:paraId="2EC130D7" w14:textId="77777777" w:rsidR="00AA3847" w:rsidRDefault="00C1564E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836089" w:history="1">
            <w:r w:rsidR="00AA3847" w:rsidRPr="00F700E3">
              <w:rPr>
                <w:rStyle w:val="Hyperlink"/>
              </w:rPr>
              <w:t>Problem 1</w:t>
            </w:r>
            <w:r w:rsidR="00AA3847">
              <w:rPr>
                <w:webHidden/>
              </w:rPr>
              <w:tab/>
            </w:r>
            <w:r w:rsidR="00AA3847">
              <w:rPr>
                <w:webHidden/>
              </w:rPr>
              <w:fldChar w:fldCharType="begin"/>
            </w:r>
            <w:r w:rsidR="00AA3847">
              <w:rPr>
                <w:webHidden/>
              </w:rPr>
              <w:instrText xml:space="preserve"> PAGEREF _Toc476836089 \h </w:instrText>
            </w:r>
            <w:r w:rsidR="00AA3847">
              <w:rPr>
                <w:webHidden/>
              </w:rPr>
            </w:r>
            <w:r w:rsidR="00AA3847">
              <w:rPr>
                <w:webHidden/>
              </w:rPr>
              <w:fldChar w:fldCharType="separate"/>
            </w:r>
            <w:r w:rsidR="00AA3847">
              <w:rPr>
                <w:webHidden/>
              </w:rPr>
              <w:t>3</w:t>
            </w:r>
            <w:r w:rsidR="00AA3847">
              <w:rPr>
                <w:webHidden/>
              </w:rPr>
              <w:fldChar w:fldCharType="end"/>
            </w:r>
          </w:hyperlink>
        </w:p>
        <w:p w14:paraId="447B6C5D" w14:textId="77777777" w:rsidR="00AA3847" w:rsidRDefault="00C1564E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836090" w:history="1">
            <w:r w:rsidR="00AA3847" w:rsidRPr="00F700E3">
              <w:rPr>
                <w:rStyle w:val="Hyperlink"/>
              </w:rPr>
              <w:t>Problem 2</w:t>
            </w:r>
            <w:r w:rsidR="00AA3847">
              <w:rPr>
                <w:webHidden/>
              </w:rPr>
              <w:tab/>
            </w:r>
            <w:r w:rsidR="00AA3847">
              <w:rPr>
                <w:webHidden/>
              </w:rPr>
              <w:fldChar w:fldCharType="begin"/>
            </w:r>
            <w:r w:rsidR="00AA3847">
              <w:rPr>
                <w:webHidden/>
              </w:rPr>
              <w:instrText xml:space="preserve"> PAGEREF _Toc476836090 \h </w:instrText>
            </w:r>
            <w:r w:rsidR="00AA3847">
              <w:rPr>
                <w:webHidden/>
              </w:rPr>
            </w:r>
            <w:r w:rsidR="00AA3847">
              <w:rPr>
                <w:webHidden/>
              </w:rPr>
              <w:fldChar w:fldCharType="separate"/>
            </w:r>
            <w:r w:rsidR="00AA3847">
              <w:rPr>
                <w:webHidden/>
              </w:rPr>
              <w:t>3</w:t>
            </w:r>
            <w:r w:rsidR="00AA3847">
              <w:rPr>
                <w:webHidden/>
              </w:rPr>
              <w:fldChar w:fldCharType="end"/>
            </w:r>
          </w:hyperlink>
        </w:p>
        <w:p w14:paraId="4DF917D5" w14:textId="77777777" w:rsidR="00AA3847" w:rsidRDefault="00C1564E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836091" w:history="1">
            <w:r w:rsidR="00AA3847" w:rsidRPr="00F700E3">
              <w:rPr>
                <w:rStyle w:val="Hyperlink"/>
              </w:rPr>
              <w:t>Problem 3</w:t>
            </w:r>
            <w:r w:rsidR="00AA3847">
              <w:rPr>
                <w:webHidden/>
              </w:rPr>
              <w:tab/>
            </w:r>
            <w:r w:rsidR="00AA3847">
              <w:rPr>
                <w:webHidden/>
              </w:rPr>
              <w:fldChar w:fldCharType="begin"/>
            </w:r>
            <w:r w:rsidR="00AA3847">
              <w:rPr>
                <w:webHidden/>
              </w:rPr>
              <w:instrText xml:space="preserve"> PAGEREF _Toc476836091 \h </w:instrText>
            </w:r>
            <w:r w:rsidR="00AA3847">
              <w:rPr>
                <w:webHidden/>
              </w:rPr>
            </w:r>
            <w:r w:rsidR="00AA3847">
              <w:rPr>
                <w:webHidden/>
              </w:rPr>
              <w:fldChar w:fldCharType="separate"/>
            </w:r>
            <w:r w:rsidR="00AA3847">
              <w:rPr>
                <w:webHidden/>
              </w:rPr>
              <w:t>4</w:t>
            </w:r>
            <w:r w:rsidR="00AA3847">
              <w:rPr>
                <w:webHidden/>
              </w:rPr>
              <w:fldChar w:fldCharType="end"/>
            </w:r>
          </w:hyperlink>
        </w:p>
        <w:p w14:paraId="68141D5E" w14:textId="77777777" w:rsidR="00AA3847" w:rsidRDefault="00C1564E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836092" w:history="1">
            <w:r w:rsidR="00AA3847" w:rsidRPr="00F700E3">
              <w:rPr>
                <w:rStyle w:val="Hyperlink"/>
              </w:rPr>
              <w:t>Problem 4</w:t>
            </w:r>
            <w:r w:rsidR="00AA3847">
              <w:rPr>
                <w:webHidden/>
              </w:rPr>
              <w:tab/>
            </w:r>
            <w:r w:rsidR="00AA3847">
              <w:rPr>
                <w:webHidden/>
              </w:rPr>
              <w:fldChar w:fldCharType="begin"/>
            </w:r>
            <w:r w:rsidR="00AA3847">
              <w:rPr>
                <w:webHidden/>
              </w:rPr>
              <w:instrText xml:space="preserve"> PAGEREF _Toc476836092 \h </w:instrText>
            </w:r>
            <w:r w:rsidR="00AA3847">
              <w:rPr>
                <w:webHidden/>
              </w:rPr>
            </w:r>
            <w:r w:rsidR="00AA3847">
              <w:rPr>
                <w:webHidden/>
              </w:rPr>
              <w:fldChar w:fldCharType="separate"/>
            </w:r>
            <w:r w:rsidR="00AA3847">
              <w:rPr>
                <w:webHidden/>
              </w:rPr>
              <w:t>4</w:t>
            </w:r>
            <w:r w:rsidR="00AA3847">
              <w:rPr>
                <w:webHidden/>
              </w:rPr>
              <w:fldChar w:fldCharType="end"/>
            </w:r>
          </w:hyperlink>
        </w:p>
        <w:p w14:paraId="66B79AEE" w14:textId="77777777" w:rsidR="00AA3847" w:rsidRDefault="00C1564E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6836093" w:history="1">
            <w:r w:rsidR="00AA3847" w:rsidRPr="00F700E3">
              <w:rPr>
                <w:rStyle w:val="Hyperlink"/>
              </w:rPr>
              <w:t>Problem 5</w:t>
            </w:r>
            <w:r w:rsidR="00AA3847">
              <w:rPr>
                <w:webHidden/>
              </w:rPr>
              <w:tab/>
            </w:r>
            <w:r w:rsidR="00AA3847">
              <w:rPr>
                <w:webHidden/>
              </w:rPr>
              <w:fldChar w:fldCharType="begin"/>
            </w:r>
            <w:r w:rsidR="00AA3847">
              <w:rPr>
                <w:webHidden/>
              </w:rPr>
              <w:instrText xml:space="preserve"> PAGEREF _Toc476836093 \h </w:instrText>
            </w:r>
            <w:r w:rsidR="00AA3847">
              <w:rPr>
                <w:webHidden/>
              </w:rPr>
            </w:r>
            <w:r w:rsidR="00AA3847">
              <w:rPr>
                <w:webHidden/>
              </w:rPr>
              <w:fldChar w:fldCharType="separate"/>
            </w:r>
            <w:r w:rsidR="00AA3847">
              <w:rPr>
                <w:webHidden/>
              </w:rPr>
              <w:t>4</w:t>
            </w:r>
            <w:r w:rsidR="00AA3847">
              <w:rPr>
                <w:webHidden/>
              </w:rPr>
              <w:fldChar w:fldCharType="end"/>
            </w:r>
          </w:hyperlink>
        </w:p>
        <w:p w14:paraId="6F93916A" w14:textId="2C580040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</w:p>
    <w:p w14:paraId="41318AED" w14:textId="698A978A" w:rsidR="00117156" w:rsidRPr="00A70299" w:rsidRDefault="00CA62B7" w:rsidP="007F2B57">
      <w:pPr>
        <w:pStyle w:val="CourseName"/>
      </w:pPr>
      <w:r w:rsidRPr="00CA62B7">
        <w:lastRenderedPageBreak/>
        <w:t>Offensive and Defensive Tool Construction</w:t>
      </w:r>
    </w:p>
    <w:p w14:paraId="24AB712E" w14:textId="13D8B967" w:rsidR="001D399F" w:rsidRPr="00A70299" w:rsidRDefault="001C38F4" w:rsidP="007F2B57">
      <w:pPr>
        <w:pStyle w:val="LabTitle"/>
      </w:pPr>
      <w:r>
        <w:t>Python Programming I</w:t>
      </w:r>
      <w:r w:rsidR="00F216F2">
        <w:t>I</w:t>
      </w:r>
    </w:p>
    <w:p w14:paraId="72DE1E43" w14:textId="755A8CE4" w:rsidR="007B6BA5" w:rsidRPr="000537E5" w:rsidRDefault="00CA62B7" w:rsidP="007B6BA5">
      <w:pPr>
        <w:pStyle w:val="HeadingStyle1"/>
      </w:pPr>
      <w:bookmarkStart w:id="1" w:name="_Toc476836086"/>
      <w:r>
        <w:t>Objectives</w:t>
      </w:r>
      <w:bookmarkEnd w:id="1"/>
    </w:p>
    <w:p w14:paraId="4E3BE8E6" w14:textId="43057A01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BA2F86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4DDFA64B" w14:textId="6831DC61" w:rsidR="00F216F2" w:rsidRDefault="00F216F2" w:rsidP="00F216F2">
      <w:pPr>
        <w:pStyle w:val="ListParagraph"/>
        <w:numPr>
          <w:ilvl w:val="0"/>
          <w:numId w:val="4"/>
        </w:numPr>
      </w:pPr>
      <w:r>
        <w:t>Explain conditional statements.</w:t>
      </w:r>
    </w:p>
    <w:p w14:paraId="17FB611E" w14:textId="1E48F76E" w:rsidR="00F216F2" w:rsidRDefault="00F216F2" w:rsidP="00F216F2">
      <w:pPr>
        <w:pStyle w:val="ListParagraph"/>
        <w:numPr>
          <w:ilvl w:val="0"/>
          <w:numId w:val="4"/>
        </w:numPr>
      </w:pPr>
      <w:r>
        <w:t>Understand recursion and how it influences a stack.</w:t>
      </w:r>
    </w:p>
    <w:p w14:paraId="21C97585" w14:textId="5D2BEE33" w:rsidR="00F216F2" w:rsidRDefault="00F216F2" w:rsidP="00F216F2">
      <w:pPr>
        <w:pStyle w:val="ListParagraph"/>
        <w:numPr>
          <w:ilvl w:val="0"/>
          <w:numId w:val="4"/>
        </w:numPr>
      </w:pPr>
      <w:r>
        <w:t>Use strings, lists and tuples.</w:t>
      </w:r>
    </w:p>
    <w:p w14:paraId="48AE3CF1" w14:textId="795DF63D" w:rsidR="00F216F2" w:rsidRDefault="00F216F2" w:rsidP="00F216F2">
      <w:pPr>
        <w:pStyle w:val="ListParagraph"/>
        <w:numPr>
          <w:ilvl w:val="0"/>
          <w:numId w:val="4"/>
        </w:numPr>
      </w:pPr>
      <w:r>
        <w:t>Use dictionaries to index data.</w:t>
      </w:r>
    </w:p>
    <w:p w14:paraId="277B6636" w14:textId="24BC6897" w:rsidR="007B6BA5" w:rsidRDefault="00F216F2" w:rsidP="00F216F2">
      <w:pPr>
        <w:pStyle w:val="ListParagraph"/>
        <w:numPr>
          <w:ilvl w:val="0"/>
          <w:numId w:val="4"/>
        </w:numPr>
      </w:pPr>
      <w:r>
        <w:t>Read</w:t>
      </w:r>
      <w:r w:rsidR="0010432B">
        <w:t xml:space="preserve"> and </w:t>
      </w:r>
      <w:r>
        <w:t>write files.</w:t>
      </w:r>
    </w:p>
    <w:p w14:paraId="5B221DBE" w14:textId="09786EF3" w:rsidR="007B6BA5" w:rsidRPr="001D399F" w:rsidRDefault="00CA62B7" w:rsidP="007B6BA5">
      <w:pPr>
        <w:pStyle w:val="HeadingStyle1"/>
      </w:pPr>
      <w:bookmarkStart w:id="2" w:name="_Toc476836087"/>
      <w:r>
        <w:t>Background Reading</w:t>
      </w:r>
      <w:bookmarkEnd w:id="2"/>
    </w:p>
    <w:p w14:paraId="46DBE89A" w14:textId="53544387" w:rsidR="007B6BA5" w:rsidRDefault="00AD3443" w:rsidP="00B22F03">
      <w:r>
        <w:t>Read c</w:t>
      </w:r>
      <w:r w:rsidR="001C38F4">
        <w:t>h</w:t>
      </w:r>
      <w:r w:rsidR="00F216F2">
        <w:t>apters 6</w:t>
      </w:r>
      <w:r w:rsidR="001C38F4">
        <w:t>–</w:t>
      </w:r>
      <w:r w:rsidR="00F216F2">
        <w:t>10</w:t>
      </w:r>
      <w:r w:rsidR="001C38F4">
        <w:t xml:space="preserve"> in </w:t>
      </w:r>
      <w:r w:rsidR="001C38F4" w:rsidRPr="00CF7FB5">
        <w:rPr>
          <w:i/>
        </w:rPr>
        <w:t>How to Think Like a Computer Scientist</w:t>
      </w:r>
      <w:r w:rsidRPr="00CF7FB5">
        <w:rPr>
          <w:i/>
        </w:rPr>
        <w:t>: Learning with Python</w:t>
      </w:r>
      <w:r>
        <w:t xml:space="preserve">, available at </w:t>
      </w:r>
      <w:hyperlink r:id="rId9" w:history="1">
        <w:r w:rsidR="001C38F4" w:rsidRPr="00ED4B5E">
          <w:rPr>
            <w:rStyle w:val="Hyperlink"/>
          </w:rPr>
          <w:t>www.greenteapress.com/thinkpython/thinkCSpy.pdf</w:t>
        </w:r>
      </w:hyperlink>
      <w:r w:rsidR="00BA2F86" w:rsidRPr="00CF7FB5">
        <w:rPr>
          <w:rStyle w:val="Hyperlink"/>
          <w:u w:val="none"/>
        </w:rPr>
        <w:t>.</w:t>
      </w:r>
    </w:p>
    <w:p w14:paraId="1E634ABF" w14:textId="77777777" w:rsidR="00AD3443" w:rsidRDefault="00AD3443" w:rsidP="00AD3443">
      <w:pPr>
        <w:pStyle w:val="Heading1"/>
      </w:pPr>
      <w:bookmarkStart w:id="3" w:name="_Toc476836088"/>
      <w:r>
        <w:t>Important Information</w:t>
      </w:r>
      <w:bookmarkEnd w:id="3"/>
    </w:p>
    <w:p w14:paraId="321EBD64" w14:textId="77777777" w:rsidR="00DB25B2" w:rsidRPr="0010405C" w:rsidRDefault="00DB25B2" w:rsidP="00DB25B2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For </w:t>
      </w:r>
      <w:r w:rsidRPr="00D14A51">
        <w:rPr>
          <w:i/>
          <w:lang w:val="en-CA" w:eastAsia="en-CA"/>
        </w:rPr>
        <w:t>every</w:t>
      </w:r>
      <w:r w:rsidRPr="0010405C">
        <w:rPr>
          <w:lang w:val="en-CA" w:eastAsia="en-CA"/>
        </w:rPr>
        <w:t xml:space="preserve"> lab and home assignment, </w:t>
      </w:r>
      <w:r>
        <w:rPr>
          <w:lang w:val="en-CA" w:eastAsia="en-CA"/>
        </w:rPr>
        <w:t xml:space="preserve">store </w:t>
      </w:r>
      <w:r w:rsidRPr="0010405C">
        <w:rPr>
          <w:lang w:val="en-CA" w:eastAsia="en-CA"/>
        </w:rPr>
        <w:t xml:space="preserve">all your work in your personal repository in a subdirectory named </w:t>
      </w:r>
      <w:r w:rsidRPr="0010405C">
        <w:rPr>
          <w:b/>
          <w:lang w:val="en-CA" w:eastAsia="en-CA"/>
        </w:rPr>
        <w:t>mXX</w:t>
      </w:r>
      <w:r w:rsidRPr="0010405C">
        <w:rPr>
          <w:lang w:val="en-CA" w:eastAsia="en-CA"/>
        </w:rPr>
        <w:t xml:space="preserve">, where XX is the module number. </w:t>
      </w:r>
      <w:r>
        <w:rPr>
          <w:lang w:val="en-CA" w:eastAsia="en-CA"/>
        </w:rPr>
        <w:t>C</w:t>
      </w:r>
      <w:r w:rsidRPr="0010405C">
        <w:rPr>
          <w:lang w:val="en-CA" w:eastAsia="en-CA"/>
        </w:rPr>
        <w:t>arefully name the program as described</w:t>
      </w:r>
      <w:r>
        <w:rPr>
          <w:lang w:val="en-CA" w:eastAsia="en-CA"/>
        </w:rPr>
        <w:t xml:space="preserve"> in each problem</w:t>
      </w:r>
      <w:r w:rsidRPr="0010405C">
        <w:rPr>
          <w:lang w:val="en-CA" w:eastAsia="en-CA"/>
        </w:rPr>
        <w:t xml:space="preserve">. </w:t>
      </w:r>
    </w:p>
    <w:p w14:paraId="60547E57" w14:textId="77777777" w:rsidR="00DB25B2" w:rsidRPr="0010405C" w:rsidRDefault="00DB25B2" w:rsidP="00DB25B2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Your programs are extracted from your repository </w:t>
      </w:r>
      <w:r>
        <w:rPr>
          <w:lang w:val="en-CA" w:eastAsia="en-CA"/>
        </w:rPr>
        <w:t xml:space="preserve">by </w:t>
      </w:r>
      <w:r w:rsidRPr="0010405C">
        <w:rPr>
          <w:lang w:val="en-CA" w:eastAsia="en-CA"/>
        </w:rPr>
        <w:t>a Python script</w:t>
      </w:r>
      <w:r>
        <w:rPr>
          <w:lang w:val="en-CA" w:eastAsia="en-CA"/>
        </w:rPr>
        <w:t>.</w:t>
      </w:r>
      <w:r w:rsidRPr="0010405C">
        <w:rPr>
          <w:lang w:val="en-CA" w:eastAsia="en-CA"/>
        </w:rPr>
        <w:t xml:space="preserve"> </w:t>
      </w:r>
      <w:r>
        <w:rPr>
          <w:lang w:val="en-CA" w:eastAsia="en-CA"/>
        </w:rPr>
        <w:t xml:space="preserve">If there are </w:t>
      </w:r>
      <w:r w:rsidRPr="0010405C">
        <w:rPr>
          <w:lang w:val="en-CA" w:eastAsia="en-CA"/>
        </w:rPr>
        <w:t>any errors in the program name</w:t>
      </w:r>
      <w:r>
        <w:rPr>
          <w:lang w:val="en-CA" w:eastAsia="en-CA"/>
        </w:rPr>
        <w:t>,</w:t>
      </w:r>
      <w:r w:rsidRPr="0010405C">
        <w:rPr>
          <w:lang w:val="en-CA" w:eastAsia="en-CA"/>
        </w:rPr>
        <w:t xml:space="preserve"> </w:t>
      </w:r>
      <w:r>
        <w:rPr>
          <w:lang w:val="en-CA" w:eastAsia="en-CA"/>
        </w:rPr>
        <w:t xml:space="preserve">then </w:t>
      </w:r>
      <w:r w:rsidRPr="0010405C">
        <w:rPr>
          <w:lang w:val="en-CA" w:eastAsia="en-CA"/>
        </w:rPr>
        <w:t xml:space="preserve">your instructor will never see your program, and </w:t>
      </w:r>
      <w:r w:rsidRPr="00493374">
        <w:rPr>
          <w:rStyle w:val="Quotation"/>
        </w:rPr>
        <w:t xml:space="preserve">you will receive a mark of </w:t>
      </w:r>
      <w:r w:rsidRPr="002D504E">
        <w:rPr>
          <w:rStyle w:val="Quotation"/>
        </w:rPr>
        <w:t>zero</w:t>
      </w:r>
      <w:r w:rsidRPr="00493374">
        <w:rPr>
          <w:rStyle w:val="Quotation"/>
        </w:rPr>
        <w:t>.</w:t>
      </w:r>
    </w:p>
    <w:p w14:paraId="247FC7B8" w14:textId="77777777" w:rsidR="00DB25B2" w:rsidRPr="0010405C" w:rsidRDefault="00DB25B2" w:rsidP="00DB25B2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Push your work to the server often, and ensure that you push the </w:t>
      </w:r>
      <w:r>
        <w:rPr>
          <w:lang w:val="en-CA" w:eastAsia="en-CA"/>
        </w:rPr>
        <w:t>final</w:t>
      </w:r>
      <w:r w:rsidRPr="0010405C">
        <w:rPr>
          <w:lang w:val="en-CA" w:eastAsia="en-CA"/>
        </w:rPr>
        <w:t xml:space="preserve"> version of </w:t>
      </w:r>
      <w:r>
        <w:rPr>
          <w:lang w:val="en-CA" w:eastAsia="en-CA"/>
        </w:rPr>
        <w:t>a</w:t>
      </w:r>
      <w:r w:rsidRPr="0010405C">
        <w:rPr>
          <w:lang w:val="en-CA" w:eastAsia="en-CA"/>
        </w:rPr>
        <w:t xml:space="preserve"> program by the deadline specified</w:t>
      </w:r>
      <w:r>
        <w:rPr>
          <w:lang w:val="en-CA" w:eastAsia="en-CA"/>
        </w:rPr>
        <w:t>, because t</w:t>
      </w:r>
      <w:r w:rsidRPr="0010405C">
        <w:rPr>
          <w:lang w:val="en-CA" w:eastAsia="en-CA"/>
        </w:rPr>
        <w:t xml:space="preserve">he script extracting </w:t>
      </w:r>
      <w:r>
        <w:rPr>
          <w:lang w:val="en-CA" w:eastAsia="en-CA"/>
        </w:rPr>
        <w:t>them can</w:t>
      </w:r>
      <w:r w:rsidRPr="0010405C">
        <w:rPr>
          <w:lang w:val="en-CA" w:eastAsia="en-CA"/>
        </w:rPr>
        <w:t xml:space="preserve"> be run at any time after the deadline.</w:t>
      </w:r>
    </w:p>
    <w:p w14:paraId="0DFF40A6" w14:textId="77777777" w:rsidR="00AD3443" w:rsidRDefault="00AD3443">
      <w:pPr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5E6261F9" w14:textId="0F84D1BB" w:rsidR="009539CD" w:rsidRDefault="009539CD" w:rsidP="007D131C">
      <w:pPr>
        <w:pStyle w:val="Heading1"/>
        <w:spacing w:before="360"/>
      </w:pPr>
      <w:bookmarkStart w:id="4" w:name="_Toc476836089"/>
      <w:r>
        <w:lastRenderedPageBreak/>
        <w:t>P</w:t>
      </w:r>
      <w:r w:rsidR="00AD3443">
        <w:t>roblem 1</w:t>
      </w:r>
      <w:bookmarkEnd w:id="4"/>
    </w:p>
    <w:p w14:paraId="1DCC9B37" w14:textId="2196B470" w:rsidR="000439CA" w:rsidRPr="000439CA" w:rsidRDefault="00F216F2" w:rsidP="00F216F2">
      <w:pPr>
        <w:spacing w:after="240"/>
      </w:pPr>
      <w:r w:rsidRPr="00F216F2">
        <w:t xml:space="preserve">Write </w:t>
      </w:r>
      <w:r w:rsidR="00BA292E">
        <w:t xml:space="preserve">a </w:t>
      </w:r>
      <w:r w:rsidRPr="00F216F2">
        <w:t xml:space="preserve">Python program </w:t>
      </w:r>
      <w:r w:rsidR="00BA292E">
        <w:t xml:space="preserve">named </w:t>
      </w:r>
      <w:r w:rsidRPr="00F216F2">
        <w:rPr>
          <w:b/>
        </w:rPr>
        <w:t>m03p01.py</w:t>
      </w:r>
      <w:r w:rsidRPr="00F216F2">
        <w:t xml:space="preserve"> </w:t>
      </w:r>
      <w:r>
        <w:t>that</w:t>
      </w:r>
      <w:r w:rsidRPr="00F216F2">
        <w:t xml:space="preserve"> print</w:t>
      </w:r>
      <w:r>
        <w:t>s the</w:t>
      </w:r>
      <w:r w:rsidRPr="00F216F2">
        <w:t xml:space="preserve"> first 10 rows of Pascal’s triangle</w:t>
      </w:r>
      <w:r>
        <w:t xml:space="preserve"> in the shape of a </w:t>
      </w:r>
      <w:r w:rsidRPr="00F216F2">
        <w:t xml:space="preserve"> triangle. Define </w:t>
      </w:r>
      <w:r>
        <w:t xml:space="preserve">the </w:t>
      </w:r>
      <w:r w:rsidRPr="00F216F2">
        <w:t xml:space="preserve">recursive function </w:t>
      </w:r>
      <w:r w:rsidRPr="00F216F2">
        <w:rPr>
          <w:rFonts w:ascii="Courier New" w:eastAsia="Droid Sans" w:hAnsi="Courier New" w:cs="FreeSans"/>
          <w:color w:val="00000A"/>
          <w:sz w:val="24"/>
          <w:szCs w:val="24"/>
          <w:lang w:eastAsia="zh-CN" w:bidi="hi-IN"/>
        </w:rPr>
        <w:t>pascal(row,col)</w:t>
      </w:r>
      <w:r>
        <w:t>that</w:t>
      </w:r>
      <w:r w:rsidRPr="00F216F2">
        <w:t xml:space="preserve"> calculate</w:t>
      </w:r>
      <w:r>
        <w:t>s</w:t>
      </w:r>
      <w:r w:rsidRPr="00F216F2">
        <w:t xml:space="preserve"> each element of the triangle. The output should look like this:</w:t>
      </w:r>
    </w:p>
    <w:p w14:paraId="0157AA85" w14:textId="77777777" w:rsidR="00F216F2" w:rsidRPr="00501CD1" w:rsidRDefault="00F216F2" w:rsidP="00501CD1">
      <w:pPr>
        <w:pStyle w:val="BodyText"/>
        <w:spacing w:after="0" w:line="240" w:lineRule="auto"/>
        <w:rPr>
          <w:sz w:val="22"/>
        </w:rPr>
      </w:pPr>
      <w:r w:rsidRPr="00501CD1">
        <w:rPr>
          <w:rFonts w:ascii="Courier New" w:hAnsi="Courier New"/>
          <w:sz w:val="22"/>
        </w:rPr>
        <w:t xml:space="preserve">             1</w:t>
      </w:r>
    </w:p>
    <w:p w14:paraId="1B356EE2" w14:textId="77777777" w:rsidR="00F216F2" w:rsidRPr="00501CD1" w:rsidRDefault="00F216F2" w:rsidP="00501CD1">
      <w:pPr>
        <w:pStyle w:val="BodyText"/>
        <w:spacing w:after="0" w:line="240" w:lineRule="auto"/>
        <w:rPr>
          <w:sz w:val="22"/>
        </w:rPr>
      </w:pPr>
      <w:r w:rsidRPr="00501CD1">
        <w:rPr>
          <w:rFonts w:ascii="Courier New" w:hAnsi="Courier New"/>
          <w:sz w:val="22"/>
        </w:rPr>
        <w:t xml:space="preserve">            1 1</w:t>
      </w:r>
    </w:p>
    <w:p w14:paraId="6BEBA147" w14:textId="77777777" w:rsidR="00F216F2" w:rsidRPr="00501CD1" w:rsidRDefault="00F216F2" w:rsidP="00501CD1">
      <w:pPr>
        <w:pStyle w:val="BodyText"/>
        <w:spacing w:after="0" w:line="240" w:lineRule="auto"/>
        <w:rPr>
          <w:sz w:val="22"/>
        </w:rPr>
      </w:pPr>
      <w:r w:rsidRPr="00501CD1">
        <w:rPr>
          <w:rFonts w:ascii="Courier New" w:hAnsi="Courier New"/>
          <w:sz w:val="22"/>
        </w:rPr>
        <w:t xml:space="preserve">           1 2 1</w:t>
      </w:r>
    </w:p>
    <w:p w14:paraId="49970994" w14:textId="77777777" w:rsidR="00F216F2" w:rsidRPr="00501CD1" w:rsidRDefault="00F216F2" w:rsidP="00501CD1">
      <w:pPr>
        <w:pStyle w:val="BodyText"/>
        <w:spacing w:after="0" w:line="240" w:lineRule="auto"/>
        <w:rPr>
          <w:sz w:val="22"/>
        </w:rPr>
      </w:pPr>
      <w:r w:rsidRPr="00501CD1">
        <w:rPr>
          <w:rFonts w:ascii="Courier New" w:hAnsi="Courier New"/>
          <w:sz w:val="22"/>
        </w:rPr>
        <w:t xml:space="preserve">          1 3 3 1</w:t>
      </w:r>
    </w:p>
    <w:p w14:paraId="425760D6" w14:textId="77777777" w:rsidR="00F216F2" w:rsidRPr="00501CD1" w:rsidRDefault="00F216F2" w:rsidP="00501CD1">
      <w:pPr>
        <w:pStyle w:val="BodyText"/>
        <w:spacing w:after="0" w:line="240" w:lineRule="auto"/>
        <w:rPr>
          <w:sz w:val="22"/>
        </w:rPr>
      </w:pPr>
      <w:r w:rsidRPr="00501CD1">
        <w:rPr>
          <w:rFonts w:ascii="Courier New" w:hAnsi="Courier New"/>
          <w:sz w:val="22"/>
        </w:rPr>
        <w:t xml:space="preserve">         1 4 6 4 1</w:t>
      </w:r>
    </w:p>
    <w:p w14:paraId="2D2AC510" w14:textId="77777777" w:rsidR="00F216F2" w:rsidRPr="00501CD1" w:rsidRDefault="00F216F2" w:rsidP="00501CD1">
      <w:pPr>
        <w:pStyle w:val="BodyText"/>
        <w:spacing w:after="0" w:line="240" w:lineRule="auto"/>
        <w:rPr>
          <w:sz w:val="22"/>
        </w:rPr>
      </w:pPr>
      <w:r w:rsidRPr="00501CD1">
        <w:rPr>
          <w:rFonts w:ascii="Courier New" w:hAnsi="Courier New"/>
          <w:sz w:val="22"/>
        </w:rPr>
        <w:t xml:space="preserve">       1 5 10 10 5 1</w:t>
      </w:r>
    </w:p>
    <w:p w14:paraId="5CD6D00D" w14:textId="77777777" w:rsidR="00F216F2" w:rsidRPr="00501CD1" w:rsidRDefault="00F216F2" w:rsidP="00501CD1">
      <w:pPr>
        <w:pStyle w:val="BodyText"/>
        <w:spacing w:after="0" w:line="240" w:lineRule="auto"/>
        <w:rPr>
          <w:sz w:val="22"/>
        </w:rPr>
      </w:pPr>
      <w:r w:rsidRPr="00501CD1">
        <w:rPr>
          <w:rFonts w:ascii="Courier New" w:hAnsi="Courier New"/>
          <w:sz w:val="22"/>
        </w:rPr>
        <w:t xml:space="preserve">     1 6 15 20 15 6 1</w:t>
      </w:r>
    </w:p>
    <w:p w14:paraId="37F86960" w14:textId="77777777" w:rsidR="00F216F2" w:rsidRPr="00501CD1" w:rsidRDefault="00F216F2" w:rsidP="00501CD1">
      <w:pPr>
        <w:pStyle w:val="BodyText"/>
        <w:spacing w:after="0" w:line="240" w:lineRule="auto"/>
        <w:rPr>
          <w:sz w:val="22"/>
        </w:rPr>
      </w:pPr>
      <w:r w:rsidRPr="00501CD1">
        <w:rPr>
          <w:rFonts w:ascii="Courier New" w:hAnsi="Courier New"/>
          <w:sz w:val="22"/>
        </w:rPr>
        <w:t xml:space="preserve">    1 7 21 35 35 21 7 1</w:t>
      </w:r>
    </w:p>
    <w:p w14:paraId="4FEF5BDE" w14:textId="77777777" w:rsidR="00F216F2" w:rsidRPr="00501CD1" w:rsidRDefault="00F216F2" w:rsidP="00501CD1">
      <w:pPr>
        <w:pStyle w:val="BodyText"/>
        <w:spacing w:after="0" w:line="240" w:lineRule="auto"/>
        <w:rPr>
          <w:sz w:val="22"/>
        </w:rPr>
      </w:pPr>
      <w:r w:rsidRPr="00501CD1">
        <w:rPr>
          <w:rFonts w:ascii="Courier New" w:hAnsi="Courier New"/>
          <w:sz w:val="22"/>
        </w:rPr>
        <w:t xml:space="preserve">  1 8 28 56 70 56 28 8 1</w:t>
      </w:r>
    </w:p>
    <w:p w14:paraId="2CA4453E" w14:textId="77777777" w:rsidR="00F216F2" w:rsidRPr="00501CD1" w:rsidRDefault="00F216F2" w:rsidP="00501CD1">
      <w:pPr>
        <w:pStyle w:val="BodyText"/>
        <w:spacing w:after="0" w:line="240" w:lineRule="auto"/>
        <w:rPr>
          <w:sz w:val="22"/>
        </w:rPr>
      </w:pPr>
      <w:r w:rsidRPr="00501CD1">
        <w:rPr>
          <w:rFonts w:ascii="Courier New" w:hAnsi="Courier New"/>
          <w:sz w:val="22"/>
        </w:rPr>
        <w:t>1 9 36 84 126 126 84 36 9 1</w:t>
      </w:r>
    </w:p>
    <w:p w14:paraId="6382A91C" w14:textId="2BEB1A7D" w:rsidR="00B50963" w:rsidRDefault="00B50963" w:rsidP="007D131C">
      <w:pPr>
        <w:pStyle w:val="Heading1"/>
        <w:spacing w:before="360"/>
      </w:pPr>
      <w:bookmarkStart w:id="5" w:name="_Toc476836090"/>
      <w:r>
        <w:t xml:space="preserve">Problem </w:t>
      </w:r>
      <w:r w:rsidR="00501CD1">
        <w:t>2</w:t>
      </w:r>
      <w:bookmarkEnd w:id="5"/>
    </w:p>
    <w:p w14:paraId="6441556F" w14:textId="4AF3A132" w:rsidR="00F216F2" w:rsidRDefault="00F216F2" w:rsidP="00F216F2">
      <w:pPr>
        <w:spacing w:after="120"/>
      </w:pPr>
      <w:r w:rsidRPr="00F216F2">
        <w:t xml:space="preserve">Write </w:t>
      </w:r>
      <w:r>
        <w:t xml:space="preserve">a </w:t>
      </w:r>
      <w:r w:rsidRPr="00F216F2">
        <w:t>Python program</w:t>
      </w:r>
      <w:r>
        <w:t xml:space="preserve"> named</w:t>
      </w:r>
      <w:r w:rsidRPr="00F216F2">
        <w:t xml:space="preserve"> </w:t>
      </w:r>
      <w:r w:rsidRPr="00F216F2">
        <w:rPr>
          <w:b/>
        </w:rPr>
        <w:t>m03p02.py</w:t>
      </w:r>
      <w:r w:rsidRPr="00F216F2">
        <w:t xml:space="preserve"> </w:t>
      </w:r>
      <w:r>
        <w:t>that</w:t>
      </w:r>
      <w:r w:rsidRPr="00F216F2">
        <w:t xml:space="preserve"> generate</w:t>
      </w:r>
      <w:r>
        <w:t>s</w:t>
      </w:r>
      <w:r w:rsidRPr="00F216F2">
        <w:t xml:space="preserve"> </w:t>
      </w:r>
      <w:r>
        <w:t>a</w:t>
      </w:r>
      <w:r w:rsidRPr="00F216F2">
        <w:t xml:space="preserve"> sine wave on the terminal using </w:t>
      </w:r>
      <w:r>
        <w:t>the ASCII</w:t>
      </w:r>
      <w:r w:rsidRPr="00F216F2">
        <w:t xml:space="preserve"> star character. </w:t>
      </w:r>
    </w:p>
    <w:p w14:paraId="6A4D4CCA" w14:textId="451CA141" w:rsidR="00F216F2" w:rsidRDefault="00F216F2" w:rsidP="00B22F03">
      <w:pPr>
        <w:pStyle w:val="ListParagraph"/>
        <w:numPr>
          <w:ilvl w:val="0"/>
          <w:numId w:val="23"/>
        </w:numPr>
        <w:spacing w:after="60"/>
        <w:contextualSpacing w:val="0"/>
      </w:pPr>
      <w:r>
        <w:t>Make t</w:t>
      </w:r>
      <w:r w:rsidRPr="00F216F2">
        <w:t>he amplitude of the sine</w:t>
      </w:r>
      <w:r w:rsidR="00BA292E">
        <w:t xml:space="preserve"> </w:t>
      </w:r>
      <w:r w:rsidRPr="00F216F2">
        <w:t xml:space="preserve">wave 10 lines, and </w:t>
      </w:r>
      <w:r>
        <w:t xml:space="preserve">make </w:t>
      </w:r>
      <w:r w:rsidRPr="00F216F2">
        <w:t>one period of the sine</w:t>
      </w:r>
      <w:r w:rsidR="00BA292E">
        <w:t xml:space="preserve"> </w:t>
      </w:r>
      <w:r w:rsidRPr="00F216F2">
        <w:t xml:space="preserve">wave 60 points (60 characters). </w:t>
      </w:r>
    </w:p>
    <w:p w14:paraId="1DCFB83E" w14:textId="77777777" w:rsidR="00F216F2" w:rsidRDefault="00F216F2" w:rsidP="00B22F03">
      <w:pPr>
        <w:pStyle w:val="ListParagraph"/>
        <w:numPr>
          <w:ilvl w:val="0"/>
          <w:numId w:val="23"/>
        </w:numPr>
        <w:spacing w:after="60"/>
        <w:contextualSpacing w:val="0"/>
      </w:pPr>
      <w:r w:rsidRPr="00F216F2">
        <w:t xml:space="preserve">Draw the zero axis using the dash character. </w:t>
      </w:r>
    </w:p>
    <w:p w14:paraId="063344A8" w14:textId="76631114" w:rsidR="00F216F2" w:rsidRDefault="00F216F2" w:rsidP="00B22F03">
      <w:pPr>
        <w:pStyle w:val="ListParagraph"/>
        <w:numPr>
          <w:ilvl w:val="0"/>
          <w:numId w:val="23"/>
        </w:numPr>
        <w:spacing w:after="120"/>
        <w:contextualSpacing w:val="0"/>
      </w:pPr>
      <w:r w:rsidRPr="00F216F2">
        <w:t xml:space="preserve">Use </w:t>
      </w:r>
      <w:r>
        <w:t xml:space="preserve">the </w:t>
      </w:r>
      <w:r w:rsidRPr="00F216F2">
        <w:t xml:space="preserve">dictionary indexed by the amplitude to keep track of which positions on the </w:t>
      </w:r>
      <w:r>
        <w:br/>
      </w:r>
      <w:r w:rsidRPr="00F216F2">
        <w:t>x</w:t>
      </w:r>
      <w:r>
        <w:t>-axis should have the star.</w:t>
      </w:r>
    </w:p>
    <w:p w14:paraId="47E13B5D" w14:textId="77777777" w:rsidR="00501CD1" w:rsidRPr="006F4B35" w:rsidRDefault="00501CD1" w:rsidP="00B22F03">
      <w:pPr>
        <w:spacing w:after="240"/>
      </w:pPr>
      <w:r w:rsidRPr="006F4B35">
        <w:t>The output should look like this:</w:t>
      </w:r>
    </w:p>
    <w:p w14:paraId="0BE1A208" w14:textId="77777777" w:rsidR="00F216F2" w:rsidRPr="001C39D4" w:rsidRDefault="00F216F2" w:rsidP="001C39D4">
      <w:pPr>
        <w:pStyle w:val="BodyText"/>
        <w:spacing w:after="0" w:line="240" w:lineRule="auto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*******                                         </w:t>
      </w:r>
    </w:p>
    <w:p w14:paraId="6A11B271" w14:textId="77777777" w:rsidR="00F216F2" w:rsidRPr="001C39D4" w:rsidRDefault="00F216F2" w:rsidP="001C39D4">
      <w:pPr>
        <w:pStyle w:val="BodyText"/>
        <w:spacing w:after="0" w:line="240" w:lineRule="auto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**       **                                       </w:t>
      </w:r>
    </w:p>
    <w:p w14:paraId="43F79954" w14:textId="77777777" w:rsidR="00F216F2" w:rsidRPr="001C39D4" w:rsidRDefault="00F216F2" w:rsidP="001C39D4">
      <w:pPr>
        <w:pStyle w:val="BodyText"/>
        <w:spacing w:after="0" w:line="240" w:lineRule="auto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*           *                                      </w:t>
      </w:r>
    </w:p>
    <w:p w14:paraId="0CC20429" w14:textId="77777777" w:rsidR="00F216F2" w:rsidRPr="001C39D4" w:rsidRDefault="00F216F2" w:rsidP="001C39D4">
      <w:pPr>
        <w:pStyle w:val="BodyText"/>
        <w:spacing w:after="0" w:line="240" w:lineRule="auto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**             **                                    </w:t>
      </w:r>
    </w:p>
    <w:p w14:paraId="0A2647CE" w14:textId="77777777" w:rsidR="00F216F2" w:rsidRPr="001C39D4" w:rsidRDefault="00F216F2" w:rsidP="001C39D4">
      <w:pPr>
        <w:pStyle w:val="BodyText"/>
        <w:spacing w:after="0" w:line="240" w:lineRule="auto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*                 *                                   </w:t>
      </w:r>
    </w:p>
    <w:p w14:paraId="799D5212" w14:textId="77777777" w:rsidR="00F216F2" w:rsidRPr="001C39D4" w:rsidRDefault="00F216F2" w:rsidP="001C39D4">
      <w:pPr>
        <w:pStyle w:val="BodyText"/>
        <w:spacing w:after="0" w:line="240" w:lineRule="auto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*                   *                                  </w:t>
      </w:r>
    </w:p>
    <w:p w14:paraId="23626B23" w14:textId="77777777" w:rsidR="00F216F2" w:rsidRPr="001C39D4" w:rsidRDefault="00F216F2" w:rsidP="001C39D4">
      <w:pPr>
        <w:pStyle w:val="BodyText"/>
        <w:spacing w:after="0" w:line="240" w:lineRule="auto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*                     *                                 </w:t>
      </w:r>
    </w:p>
    <w:p w14:paraId="11B4D517" w14:textId="77777777" w:rsidR="00F216F2" w:rsidRPr="001C39D4" w:rsidRDefault="00F216F2" w:rsidP="001C39D4">
      <w:pPr>
        <w:pStyle w:val="BodyText"/>
        <w:spacing w:after="0" w:line="240" w:lineRule="auto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*                       *                                </w:t>
      </w:r>
    </w:p>
    <w:p w14:paraId="615F8FBF" w14:textId="77777777" w:rsidR="00F216F2" w:rsidRPr="001C39D4" w:rsidRDefault="00F216F2" w:rsidP="001C39D4">
      <w:pPr>
        <w:pStyle w:val="BodyText"/>
        <w:spacing w:after="0" w:line="240" w:lineRule="auto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*                         *                               </w:t>
      </w:r>
    </w:p>
    <w:p w14:paraId="2A1A7BAA" w14:textId="77777777" w:rsidR="00F216F2" w:rsidRPr="001C39D4" w:rsidRDefault="00F216F2" w:rsidP="001C39D4">
      <w:pPr>
        <w:pStyle w:val="BodyText"/>
        <w:spacing w:after="0" w:line="240" w:lineRule="auto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*                           *                              </w:t>
      </w:r>
    </w:p>
    <w:p w14:paraId="5506E41A" w14:textId="77777777" w:rsidR="00F216F2" w:rsidRPr="001C39D4" w:rsidRDefault="00F216F2" w:rsidP="001C39D4">
      <w:pPr>
        <w:pStyle w:val="BodyText"/>
        <w:spacing w:after="0" w:line="240" w:lineRule="auto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*-----------------------------*-----------------------------</w:t>
      </w:r>
    </w:p>
    <w:p w14:paraId="04698DE5" w14:textId="77777777" w:rsidR="00F216F2" w:rsidRPr="001C39D4" w:rsidRDefault="00F216F2" w:rsidP="001C39D4">
      <w:pPr>
        <w:pStyle w:val="BodyText"/>
        <w:spacing w:after="0" w:line="240" w:lineRule="auto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*                           *</w:t>
      </w:r>
    </w:p>
    <w:p w14:paraId="60753280" w14:textId="77777777" w:rsidR="00F216F2" w:rsidRPr="001C39D4" w:rsidRDefault="00F216F2" w:rsidP="001C39D4">
      <w:pPr>
        <w:pStyle w:val="BodyText"/>
        <w:spacing w:after="0" w:line="240" w:lineRule="auto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*                         * </w:t>
      </w:r>
    </w:p>
    <w:p w14:paraId="0B1F4E11" w14:textId="77777777" w:rsidR="00F216F2" w:rsidRPr="001C39D4" w:rsidRDefault="00F216F2" w:rsidP="001C39D4">
      <w:pPr>
        <w:pStyle w:val="BodyText"/>
        <w:spacing w:after="0" w:line="240" w:lineRule="auto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*                       *  </w:t>
      </w:r>
    </w:p>
    <w:p w14:paraId="4B02956D" w14:textId="77777777" w:rsidR="00F216F2" w:rsidRPr="001C39D4" w:rsidRDefault="00F216F2" w:rsidP="001C39D4">
      <w:pPr>
        <w:pStyle w:val="BodyText"/>
        <w:spacing w:after="0" w:line="240" w:lineRule="auto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*                     *   </w:t>
      </w:r>
    </w:p>
    <w:p w14:paraId="3D2B59BA" w14:textId="77777777" w:rsidR="00F216F2" w:rsidRPr="001C39D4" w:rsidRDefault="00F216F2" w:rsidP="001C39D4">
      <w:pPr>
        <w:pStyle w:val="BodyText"/>
        <w:spacing w:after="0" w:line="240" w:lineRule="auto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*                   *    </w:t>
      </w:r>
    </w:p>
    <w:p w14:paraId="431E1A53" w14:textId="77777777" w:rsidR="00F216F2" w:rsidRPr="001C39D4" w:rsidRDefault="00F216F2" w:rsidP="001C39D4">
      <w:pPr>
        <w:pStyle w:val="BodyText"/>
        <w:spacing w:after="0" w:line="240" w:lineRule="auto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*                 *     </w:t>
      </w:r>
    </w:p>
    <w:p w14:paraId="74E4AF40" w14:textId="77777777" w:rsidR="00F216F2" w:rsidRPr="001C39D4" w:rsidRDefault="00F216F2" w:rsidP="001C39D4">
      <w:pPr>
        <w:pStyle w:val="BodyText"/>
        <w:spacing w:after="0" w:line="240" w:lineRule="auto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**             **      </w:t>
      </w:r>
    </w:p>
    <w:p w14:paraId="042426EF" w14:textId="77777777" w:rsidR="00F216F2" w:rsidRPr="001C39D4" w:rsidRDefault="00F216F2" w:rsidP="001C39D4">
      <w:pPr>
        <w:pStyle w:val="BodyText"/>
        <w:spacing w:after="0" w:line="240" w:lineRule="auto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*           *        </w:t>
      </w:r>
    </w:p>
    <w:p w14:paraId="79F65BE3" w14:textId="77777777" w:rsidR="00F216F2" w:rsidRPr="001C39D4" w:rsidRDefault="00F216F2" w:rsidP="001C39D4">
      <w:pPr>
        <w:pStyle w:val="BodyText"/>
        <w:spacing w:after="0" w:line="240" w:lineRule="auto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 **       **         </w:t>
      </w:r>
    </w:p>
    <w:p w14:paraId="7B301516" w14:textId="77777777" w:rsidR="00F216F2" w:rsidRPr="001C39D4" w:rsidRDefault="00F216F2" w:rsidP="001C39D4">
      <w:pPr>
        <w:pStyle w:val="BodyText"/>
        <w:spacing w:after="0" w:line="240" w:lineRule="auto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   *******           </w:t>
      </w:r>
    </w:p>
    <w:p w14:paraId="269E761C" w14:textId="38A1C589" w:rsidR="00B50963" w:rsidRDefault="00B50963" w:rsidP="007D131C">
      <w:pPr>
        <w:pStyle w:val="Heading1"/>
        <w:spacing w:before="360"/>
      </w:pPr>
      <w:bookmarkStart w:id="6" w:name="_Toc476836091"/>
      <w:r>
        <w:lastRenderedPageBreak/>
        <w:t xml:space="preserve">Problem </w:t>
      </w:r>
      <w:r w:rsidR="001C39D4">
        <w:t>3</w:t>
      </w:r>
      <w:bookmarkEnd w:id="6"/>
    </w:p>
    <w:p w14:paraId="5FD05758" w14:textId="13E4A2F3" w:rsidR="00895D90" w:rsidRDefault="007D131C" w:rsidP="00895D90">
      <w:pPr>
        <w:spacing w:after="240"/>
      </w:pPr>
      <w:r>
        <w:t xml:space="preserve">Write a Python program named </w:t>
      </w:r>
      <w:r w:rsidRPr="007D131C">
        <w:rPr>
          <w:b/>
        </w:rPr>
        <w:t>m0</w:t>
      </w:r>
      <w:r w:rsidR="001C39D4">
        <w:rPr>
          <w:b/>
        </w:rPr>
        <w:t>4</w:t>
      </w:r>
      <w:r w:rsidRPr="007D131C">
        <w:rPr>
          <w:b/>
        </w:rPr>
        <w:t>p0</w:t>
      </w:r>
      <w:r w:rsidR="001C39D4">
        <w:rPr>
          <w:b/>
        </w:rPr>
        <w:t>4</w:t>
      </w:r>
      <w:r w:rsidRPr="007D131C">
        <w:rPr>
          <w:b/>
        </w:rPr>
        <w:t>.py</w:t>
      </w:r>
      <w:r>
        <w:t xml:space="preserve"> that takes </w:t>
      </w:r>
      <w:r w:rsidR="00250647">
        <w:t>a single</w:t>
      </w:r>
      <w:r w:rsidR="00250647" w:rsidRPr="001C39D4">
        <w:t xml:space="preserve"> </w:t>
      </w:r>
      <w:r w:rsidR="001C39D4" w:rsidRPr="001C39D4">
        <w:t>parameter, a file name, and display</w:t>
      </w:r>
      <w:r w:rsidR="00C51F78">
        <w:t>s</w:t>
      </w:r>
      <w:r w:rsidR="001C39D4" w:rsidRPr="001C39D4">
        <w:t xml:space="preserve"> information about the file</w:t>
      </w:r>
      <w:r w:rsidR="00250647">
        <w:t xml:space="preserve"> using the following format</w:t>
      </w:r>
      <w:r w:rsidR="001C39D4" w:rsidRPr="001C39D4">
        <w:t>:</w:t>
      </w:r>
    </w:p>
    <w:p w14:paraId="74C1ADC8" w14:textId="77777777" w:rsidR="00C51F78" w:rsidRPr="00C51F78" w:rsidRDefault="00C51F78" w:rsidP="00C51F78">
      <w:pPr>
        <w:pStyle w:val="PreformattedText"/>
        <w:spacing w:line="276" w:lineRule="auto"/>
        <w:rPr>
          <w:rFonts w:ascii="Courier New" w:hAnsi="Courier New"/>
          <w:sz w:val="18"/>
        </w:rPr>
      </w:pPr>
      <w:r w:rsidRPr="00C51F78">
        <w:rPr>
          <w:rFonts w:ascii="Courier New" w:hAnsi="Courier New"/>
          <w:sz w:val="22"/>
          <w:szCs w:val="24"/>
        </w:rPr>
        <w:t>File Name: some_file_name</w:t>
      </w:r>
    </w:p>
    <w:p w14:paraId="4534D455" w14:textId="77777777" w:rsidR="00C51F78" w:rsidRPr="00C51F78" w:rsidRDefault="00C51F78" w:rsidP="00C51F78">
      <w:pPr>
        <w:pStyle w:val="PreformattedText"/>
        <w:spacing w:line="276" w:lineRule="auto"/>
        <w:rPr>
          <w:rFonts w:ascii="Courier New" w:hAnsi="Courier New"/>
          <w:sz w:val="18"/>
        </w:rPr>
      </w:pPr>
      <w:r w:rsidRPr="00C51F78">
        <w:rPr>
          <w:rFonts w:ascii="Courier New" w:hAnsi="Courier New"/>
          <w:sz w:val="22"/>
          <w:szCs w:val="24"/>
        </w:rPr>
        <w:t>File Size: 123</w:t>
      </w:r>
    </w:p>
    <w:p w14:paraId="16C29254" w14:textId="77777777" w:rsidR="00C51F78" w:rsidRPr="00C51F78" w:rsidRDefault="00C51F78" w:rsidP="00C51F78">
      <w:pPr>
        <w:pStyle w:val="PreformattedText"/>
        <w:spacing w:line="276" w:lineRule="auto"/>
        <w:rPr>
          <w:rFonts w:ascii="Courier New" w:hAnsi="Courier New"/>
          <w:sz w:val="18"/>
        </w:rPr>
      </w:pPr>
      <w:r w:rsidRPr="00C51F78">
        <w:rPr>
          <w:rFonts w:ascii="Courier New" w:hAnsi="Courier New"/>
          <w:sz w:val="22"/>
          <w:szCs w:val="24"/>
        </w:rPr>
        <w:t>Inode    : 2498755</w:t>
      </w:r>
    </w:p>
    <w:p w14:paraId="41746500" w14:textId="77777777" w:rsidR="00C51F78" w:rsidRPr="00C51F78" w:rsidRDefault="00C51F78" w:rsidP="00C51F78">
      <w:pPr>
        <w:pStyle w:val="PreformattedText"/>
        <w:spacing w:line="276" w:lineRule="auto"/>
        <w:rPr>
          <w:rFonts w:ascii="Courier New" w:hAnsi="Courier New"/>
          <w:sz w:val="18"/>
        </w:rPr>
      </w:pPr>
      <w:r w:rsidRPr="00C51F78">
        <w:rPr>
          <w:rFonts w:ascii="Courier New" w:hAnsi="Courier New"/>
          <w:sz w:val="22"/>
          <w:szCs w:val="24"/>
        </w:rPr>
        <w:t>Last Mod : Tue Jan  8 07:00:53 2016</w:t>
      </w:r>
    </w:p>
    <w:p w14:paraId="2825C8F8" w14:textId="4C9A8B46" w:rsidR="00B50963" w:rsidRDefault="00B50963" w:rsidP="007D131C">
      <w:pPr>
        <w:pStyle w:val="Heading1"/>
        <w:spacing w:before="360"/>
      </w:pPr>
      <w:bookmarkStart w:id="7" w:name="_Toc476836092"/>
      <w:r>
        <w:t xml:space="preserve">Problem </w:t>
      </w:r>
      <w:r w:rsidR="001C39D4">
        <w:t>4</w:t>
      </w:r>
      <w:bookmarkEnd w:id="7"/>
    </w:p>
    <w:p w14:paraId="62CE938E" w14:textId="0805844B" w:rsidR="00B50963" w:rsidRDefault="00CF76BE" w:rsidP="00CF76BE">
      <w:pPr>
        <w:spacing w:after="240"/>
      </w:pPr>
      <w:r>
        <w:t xml:space="preserve">Write a Python program named </w:t>
      </w:r>
      <w:r w:rsidRPr="00CF76BE">
        <w:rPr>
          <w:b/>
        </w:rPr>
        <w:t>m03p04.py</w:t>
      </w:r>
      <w:r>
        <w:t xml:space="preserve"> that dumps </w:t>
      </w:r>
      <w:r w:rsidR="00DC1539">
        <w:t>the</w:t>
      </w:r>
      <w:r>
        <w:t xml:space="preserve"> ELF file header and identifies its parameters (ELF file header</w:t>
      </w:r>
      <w:r w:rsidR="00250647">
        <w:t>s</w:t>
      </w:r>
      <w:r>
        <w:t xml:space="preserve"> </w:t>
      </w:r>
      <w:r w:rsidR="00250647">
        <w:t>are</w:t>
      </w:r>
      <w:r>
        <w:t xml:space="preserve"> described at </w:t>
      </w:r>
      <w:hyperlink r:id="rId10" w:history="1">
        <w:r w:rsidRPr="00ED4B5E">
          <w:rPr>
            <w:rStyle w:val="Hyperlink"/>
          </w:rPr>
          <w:t>https://en.wikipedia.org/wiki/</w:t>
        </w:r>
        <w:r w:rsidRPr="00ED4B5E">
          <w:rPr>
            <w:rStyle w:val="Hyperlink"/>
          </w:rPr>
          <w:br/>
          <w:t>Executable_and_Linkable_Format</w:t>
        </w:r>
      </w:hyperlink>
      <w:r>
        <w:t xml:space="preserve">). Print the parameters using the following </w:t>
      </w:r>
      <w:r w:rsidR="004555CF">
        <w:t>format</w:t>
      </w:r>
      <w:r>
        <w:t>:</w:t>
      </w:r>
    </w:p>
    <w:p w14:paraId="1282D5D6" w14:textId="77777777" w:rsidR="00CF76BE" w:rsidRDefault="00CF76BE" w:rsidP="00CF76BE">
      <w:pPr>
        <w:pStyle w:val="PreformattedText"/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>File   : a.out</w:t>
      </w:r>
    </w:p>
    <w:p w14:paraId="40521C7A" w14:textId="77777777" w:rsidR="00CF76BE" w:rsidRDefault="00CF76BE" w:rsidP="00CF76BE">
      <w:pPr>
        <w:pStyle w:val="PreformattedText"/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>Magic  : 0x464c457f</w:t>
      </w:r>
    </w:p>
    <w:p w14:paraId="291B54D4" w14:textId="77777777" w:rsidR="00CF76BE" w:rsidRDefault="00CF76BE" w:rsidP="00CF76BE">
      <w:pPr>
        <w:pStyle w:val="PreformattedText"/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>Format : 64-bit</w:t>
      </w:r>
    </w:p>
    <w:p w14:paraId="1892210F" w14:textId="77777777" w:rsidR="00CF76BE" w:rsidRDefault="00CF76BE" w:rsidP="00CF76BE">
      <w:pPr>
        <w:pStyle w:val="PreformattedText"/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>Endian : big</w:t>
      </w:r>
    </w:p>
    <w:p w14:paraId="390B0056" w14:textId="77777777" w:rsidR="00CF76BE" w:rsidRDefault="00CF76BE" w:rsidP="00CF76BE">
      <w:pPr>
        <w:pStyle w:val="PreformattedText"/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>Machine: x86-64</w:t>
      </w:r>
    </w:p>
    <w:p w14:paraId="4C9B9FCB" w14:textId="5B583369" w:rsidR="00B50963" w:rsidRDefault="00B50963" w:rsidP="007D131C">
      <w:pPr>
        <w:pStyle w:val="Heading1"/>
        <w:spacing w:before="360"/>
      </w:pPr>
      <w:bookmarkStart w:id="8" w:name="_Toc476836093"/>
      <w:r>
        <w:t xml:space="preserve">Problem </w:t>
      </w:r>
      <w:r w:rsidR="001C39D4">
        <w:t>5</w:t>
      </w:r>
      <w:bookmarkEnd w:id="8"/>
    </w:p>
    <w:p w14:paraId="31BA3176" w14:textId="3CE70AF0" w:rsidR="004555CF" w:rsidRDefault="004555CF" w:rsidP="004555CF">
      <w:pPr>
        <w:spacing w:after="240"/>
        <w:rPr>
          <w:b/>
        </w:rPr>
      </w:pPr>
      <w:r w:rsidRPr="004555CF">
        <w:t xml:space="preserve">Write </w:t>
      </w:r>
      <w:r w:rsidR="00250647">
        <w:t xml:space="preserve">a </w:t>
      </w:r>
      <w:r w:rsidRPr="004555CF">
        <w:t xml:space="preserve">Python program </w:t>
      </w:r>
      <w:r w:rsidR="00250647">
        <w:t xml:space="preserve">named </w:t>
      </w:r>
      <w:r w:rsidRPr="00250647">
        <w:rPr>
          <w:b/>
        </w:rPr>
        <w:t>m03p05.py</w:t>
      </w:r>
      <w:r w:rsidRPr="004555CF">
        <w:t xml:space="preserve"> </w:t>
      </w:r>
      <w:r w:rsidR="00250647">
        <w:t xml:space="preserve">that takes </w:t>
      </w:r>
      <w:r w:rsidR="00BA292E">
        <w:t xml:space="preserve">a </w:t>
      </w:r>
      <w:r w:rsidR="00250647">
        <w:t>single parameter,</w:t>
      </w:r>
      <w:r w:rsidRPr="004555CF">
        <w:t xml:space="preserve"> a file name</w:t>
      </w:r>
      <w:r w:rsidR="00250647">
        <w:t>,</w:t>
      </w:r>
      <w:r w:rsidRPr="004555CF">
        <w:t xml:space="preserve"> and print</w:t>
      </w:r>
      <w:r w:rsidR="00250647">
        <w:t>s a</w:t>
      </w:r>
      <w:r w:rsidRPr="004555CF">
        <w:t xml:space="preserve"> hexadecimal dump of it </w:t>
      </w:r>
      <w:r w:rsidR="00250647">
        <w:t xml:space="preserve">using the </w:t>
      </w:r>
      <w:r w:rsidRPr="004555CF">
        <w:t xml:space="preserve">following </w:t>
      </w:r>
      <w:r w:rsidR="00250647">
        <w:t>format</w:t>
      </w:r>
      <w:r w:rsidRPr="004555CF">
        <w:t>:</w:t>
      </w:r>
    </w:p>
    <w:p w14:paraId="25FD1FDD" w14:textId="77777777" w:rsidR="004555CF" w:rsidRDefault="004555CF" w:rsidP="004555CF"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[00000000]:  23 69 6e 63 6c 75 64 65 20 3c 73 74 64 69 6f 2e #include &lt;stdio.</w:t>
      </w:r>
    </w:p>
    <w:p w14:paraId="7ABC2697" w14:textId="77777777" w:rsidR="004555CF" w:rsidRDefault="004555CF" w:rsidP="004555CF"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[00000010]:  68 3e 0a 0a 76 6f 69 64 0a 6d 61 69 6e 28 29 0a h&gt;..void.main().</w:t>
      </w:r>
    </w:p>
    <w:p w14:paraId="1F216FBC" w14:textId="77777777" w:rsidR="004555CF" w:rsidRDefault="004555CF" w:rsidP="004555CF"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[00000020]:  7b 0a 20 20 70 72 69 6e 74 66 20 28 22 48 65 6c {.  printf ("Hel</w:t>
      </w:r>
    </w:p>
    <w:p w14:paraId="60C842F5" w14:textId="77777777" w:rsidR="004555CF" w:rsidRDefault="004555CF" w:rsidP="004555CF"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[00000030]:  6c 6f 20 57 6f 72 6c 64 21 5c 6e 22 29 3b 0a 7d lo World!\n");.}</w:t>
      </w:r>
    </w:p>
    <w:p w14:paraId="7DBD8BAA" w14:textId="77777777" w:rsidR="004555CF" w:rsidRDefault="004555CF" w:rsidP="004555CF"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[00000040]:  0a </w:t>
      </w:r>
    </w:p>
    <w:p w14:paraId="6BA3F0B7" w14:textId="77777777" w:rsidR="004555CF" w:rsidRDefault="004555CF" w:rsidP="004555CF"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Total length 65 (41h)</w:t>
      </w:r>
    </w:p>
    <w:p w14:paraId="16136A32" w14:textId="77777777" w:rsidR="00895D90" w:rsidRDefault="00895D90" w:rsidP="004974D2"/>
    <w:p w14:paraId="01DDBA8A" w14:textId="77777777" w:rsidR="00895D90" w:rsidRDefault="00895D90" w:rsidP="004974D2"/>
    <w:p w14:paraId="3249E05A" w14:textId="3CD0AFF8" w:rsidR="00895D90" w:rsidRDefault="008B7CD9" w:rsidP="004974D2">
      <w:r w:rsidRPr="00B22F03">
        <w:rPr>
          <w:b/>
        </w:rPr>
        <w:t>Note:</w:t>
      </w:r>
      <w:r>
        <w:t xml:space="preserve"> The rest of the problems for this module are available in the homework assignment. See your course schedule for details.</w:t>
      </w:r>
    </w:p>
    <w:p w14:paraId="5730BA95" w14:textId="77777777" w:rsidR="00895D90" w:rsidRDefault="00895D90" w:rsidP="004974D2"/>
    <w:p w14:paraId="0372C777" w14:textId="77777777" w:rsidR="00895D90" w:rsidRDefault="00895D90" w:rsidP="004974D2"/>
    <w:p w14:paraId="655AD1D5" w14:textId="77777777" w:rsidR="00895D90" w:rsidRDefault="00895D90" w:rsidP="004974D2"/>
    <w:p w14:paraId="6BF5D879" w14:textId="77777777" w:rsidR="00E5353D" w:rsidRDefault="00E5353D" w:rsidP="004974D2">
      <w:pPr>
        <w:sectPr w:rsidR="00E5353D" w:rsidSect="00501CD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620" w:left="1440" w:header="720" w:footer="720" w:gutter="0"/>
          <w:pgNumType w:start="1"/>
          <w:cols w:space="720"/>
          <w:titlePg/>
          <w:docGrid w:linePitch="360"/>
        </w:sectPr>
      </w:pPr>
    </w:p>
    <w:p w14:paraId="1702AF89" w14:textId="77777777" w:rsidR="00512D26" w:rsidRDefault="00512D26" w:rsidP="00E026F5"/>
    <w:p w14:paraId="5D14CEB2" w14:textId="77777777" w:rsidR="00512D26" w:rsidRDefault="00512D26" w:rsidP="00E026F5"/>
    <w:p w14:paraId="024A57C9" w14:textId="77777777" w:rsidR="00512D26" w:rsidRDefault="00512D26" w:rsidP="00E026F5">
      <w:pPr>
        <w:sectPr w:rsidR="00512D26" w:rsidSect="00512D26"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</w:p>
    <w:p w14:paraId="4D177E7F" w14:textId="23AEDED9" w:rsidR="00433B33" w:rsidRPr="001B0A05" w:rsidRDefault="00433B33" w:rsidP="00017FD6"/>
    <w:sectPr w:rsidR="00433B33" w:rsidRPr="001B0A05" w:rsidSect="00512D26">
      <w:headerReference w:type="first" r:id="rId15"/>
      <w:footerReference w:type="first" r:id="rId16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237A3" w14:textId="77777777" w:rsidR="00C1564E" w:rsidRDefault="00C1564E" w:rsidP="007F2B57">
      <w:r>
        <w:separator/>
      </w:r>
    </w:p>
    <w:p w14:paraId="189D444E" w14:textId="77777777" w:rsidR="00C1564E" w:rsidRDefault="00C1564E" w:rsidP="007F2B57"/>
    <w:p w14:paraId="645220E0" w14:textId="77777777" w:rsidR="00C1564E" w:rsidRDefault="00C1564E" w:rsidP="007F2B57"/>
  </w:endnote>
  <w:endnote w:type="continuationSeparator" w:id="0">
    <w:p w14:paraId="2955DBF5" w14:textId="77777777" w:rsidR="00C1564E" w:rsidRDefault="00C1564E" w:rsidP="007F2B57">
      <w:r>
        <w:continuationSeparator/>
      </w:r>
    </w:p>
    <w:p w14:paraId="5DE41B32" w14:textId="77777777" w:rsidR="00C1564E" w:rsidRDefault="00C1564E" w:rsidP="007F2B57"/>
    <w:p w14:paraId="12F43B29" w14:textId="77777777" w:rsidR="00C1564E" w:rsidRDefault="00C1564E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AD9F9" w14:textId="0747E6AF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F6E340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530810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2D504E">
      <w:rPr>
        <w:rFonts w:eastAsia="Calibri"/>
        <w:b/>
        <w:bCs/>
        <w:noProof/>
        <w:color w:val="000000"/>
        <w:kern w:val="32"/>
        <w:sz w:val="20"/>
        <w:szCs w:val="20"/>
      </w:rPr>
      <w:t>2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 w:rsidR="001B2261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6758E91D" w14:textId="0B834D21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58F3FE8F" w14:textId="77777777" w:rsidR="00D67285" w:rsidRPr="0099405D" w:rsidRDefault="00D67285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EA49F" w14:textId="2A81AAE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B7F2B6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23821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2D504E">
      <w:rPr>
        <w:rFonts w:eastAsia="Calibri"/>
        <w:b/>
        <w:bCs/>
        <w:noProof/>
        <w:color w:val="000000"/>
        <w:kern w:val="32"/>
        <w:sz w:val="20"/>
        <w:szCs w:val="20"/>
      </w:rPr>
      <w:t>1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 w:rsidR="00F475A9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4C6E4DE3" w14:textId="7777777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F802A" w14:textId="686C71C3" w:rsidR="00D67285" w:rsidRDefault="00D67285" w:rsidP="00017FD6">
    <w:r>
      <w:t>© 2017, Southern Alberta Institute of Technology. All rights reserved.</w:t>
    </w:r>
  </w:p>
  <w:p w14:paraId="6B81DECE" w14:textId="232C2329" w:rsidR="00D67285" w:rsidRDefault="00D67285" w:rsidP="00017FD6">
    <w:r>
      <w:t>This publication and materials herein are protected by applicable intellectual property laws.</w:t>
    </w:r>
  </w:p>
  <w:p w14:paraId="65B9C7A0" w14:textId="130561B0" w:rsidR="00D67285" w:rsidRDefault="00D67285" w:rsidP="00017FD6">
    <w:r>
      <w:t>Unauthorized reproduction and distribution of this publication in whole or part is prohibited.</w:t>
    </w:r>
  </w:p>
  <w:p w14:paraId="6F4DB428" w14:textId="77777777" w:rsidR="00D67285" w:rsidRDefault="00D67285" w:rsidP="00017FD6"/>
  <w:p w14:paraId="508159DB" w14:textId="5B791053" w:rsidR="00D67285" w:rsidRDefault="00D67285" w:rsidP="00017FD6">
    <w:r>
      <w:t>For more information, contact:</w:t>
    </w:r>
  </w:p>
  <w:p w14:paraId="0D60F3E3" w14:textId="56AB9BBB" w:rsidR="00D67285" w:rsidRDefault="00D67285" w:rsidP="00017FD6">
    <w:r>
      <w:t>Director, Centre for Instructional Technology and Development</w:t>
    </w:r>
  </w:p>
  <w:p w14:paraId="4E741738" w14:textId="6D12960E" w:rsidR="00D67285" w:rsidRDefault="00D67285" w:rsidP="00017FD6">
    <w:r>
      <w:t>Southern Alberta Institute of Technology</w:t>
    </w:r>
  </w:p>
  <w:p w14:paraId="10822D5A" w14:textId="73CAE1C3" w:rsidR="00D67285" w:rsidRDefault="00D67285" w:rsidP="00017FD6">
    <w:r>
      <w:t>1301 16 Ave. N.W., Calgary, AB T2M 0L4</w:t>
    </w:r>
  </w:p>
  <w:p w14:paraId="7D139869" w14:textId="77777777" w:rsidR="00D67285" w:rsidRDefault="00D67285" w:rsidP="00017FD6"/>
  <w:p w14:paraId="4943EC27" w14:textId="77777777" w:rsidR="00D67285" w:rsidRPr="0088153E" w:rsidRDefault="00D67285" w:rsidP="00017FD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2F782" w14:textId="77777777" w:rsidR="00C1564E" w:rsidRDefault="00C1564E" w:rsidP="007F2B57">
      <w:r>
        <w:separator/>
      </w:r>
    </w:p>
    <w:p w14:paraId="6EADF4F0" w14:textId="77777777" w:rsidR="00C1564E" w:rsidRDefault="00C1564E" w:rsidP="007F2B57"/>
    <w:p w14:paraId="229A9CAA" w14:textId="77777777" w:rsidR="00C1564E" w:rsidRDefault="00C1564E" w:rsidP="007F2B57"/>
  </w:footnote>
  <w:footnote w:type="continuationSeparator" w:id="0">
    <w:p w14:paraId="5C3A6A88" w14:textId="77777777" w:rsidR="00C1564E" w:rsidRDefault="00C1564E" w:rsidP="007F2B57">
      <w:r>
        <w:continuationSeparator/>
      </w:r>
    </w:p>
    <w:p w14:paraId="4815B800" w14:textId="77777777" w:rsidR="00C1564E" w:rsidRDefault="00C1564E" w:rsidP="007F2B57"/>
    <w:p w14:paraId="0440B49E" w14:textId="77777777" w:rsidR="00C1564E" w:rsidRDefault="00C1564E" w:rsidP="007F2B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94CAE" w14:textId="7C93E373" w:rsidR="00D67285" w:rsidRPr="0088153E" w:rsidRDefault="00D67285" w:rsidP="0088153E">
    <w:pPr>
      <w:pStyle w:val="Header"/>
    </w:pPr>
    <w:r w:rsidRPr="0088153E">
      <w:rPr>
        <w:noProof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A1F47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0377F" w14:textId="6321CB9C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E91605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213C6" w14:textId="77777777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A4447C"/>
    <w:multiLevelType w:val="hybridMultilevel"/>
    <w:tmpl w:val="098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0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8"/>
  </w:num>
  <w:num w:numId="4">
    <w:abstractNumId w:val="2"/>
  </w:num>
  <w:num w:numId="5">
    <w:abstractNumId w:val="15"/>
  </w:num>
  <w:num w:numId="6">
    <w:abstractNumId w:val="4"/>
  </w:num>
  <w:num w:numId="7">
    <w:abstractNumId w:val="20"/>
  </w:num>
  <w:num w:numId="8">
    <w:abstractNumId w:val="21"/>
  </w:num>
  <w:num w:numId="9">
    <w:abstractNumId w:val="6"/>
  </w:num>
  <w:num w:numId="10">
    <w:abstractNumId w:val="10"/>
  </w:num>
  <w:num w:numId="11">
    <w:abstractNumId w:val="12"/>
  </w:num>
  <w:num w:numId="12">
    <w:abstractNumId w:val="11"/>
  </w:num>
  <w:num w:numId="13">
    <w:abstractNumId w:val="14"/>
  </w:num>
  <w:num w:numId="14">
    <w:abstractNumId w:val="3"/>
  </w:num>
  <w:num w:numId="15">
    <w:abstractNumId w:val="22"/>
  </w:num>
  <w:num w:numId="16">
    <w:abstractNumId w:val="5"/>
  </w:num>
  <w:num w:numId="17">
    <w:abstractNumId w:val="17"/>
  </w:num>
  <w:num w:numId="18">
    <w:abstractNumId w:val="0"/>
  </w:num>
  <w:num w:numId="19">
    <w:abstractNumId w:val="1"/>
  </w:num>
  <w:num w:numId="20">
    <w:abstractNumId w:val="16"/>
  </w:num>
  <w:num w:numId="21">
    <w:abstractNumId w:val="7"/>
  </w:num>
  <w:num w:numId="22">
    <w:abstractNumId w:val="19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EC"/>
    <w:rsid w:val="00011D38"/>
    <w:rsid w:val="00017FD6"/>
    <w:rsid w:val="00032989"/>
    <w:rsid w:val="000362BD"/>
    <w:rsid w:val="00036F15"/>
    <w:rsid w:val="00041B5E"/>
    <w:rsid w:val="0004384D"/>
    <w:rsid w:val="000439CA"/>
    <w:rsid w:val="00047483"/>
    <w:rsid w:val="0005300F"/>
    <w:rsid w:val="000537E5"/>
    <w:rsid w:val="00053992"/>
    <w:rsid w:val="000554E3"/>
    <w:rsid w:val="000579BB"/>
    <w:rsid w:val="0009096F"/>
    <w:rsid w:val="00090ACB"/>
    <w:rsid w:val="00095D68"/>
    <w:rsid w:val="000D5A67"/>
    <w:rsid w:val="000D6CD4"/>
    <w:rsid w:val="001022DC"/>
    <w:rsid w:val="0010432B"/>
    <w:rsid w:val="0010711D"/>
    <w:rsid w:val="00117156"/>
    <w:rsid w:val="001328B2"/>
    <w:rsid w:val="00144E22"/>
    <w:rsid w:val="00151EC3"/>
    <w:rsid w:val="001547CE"/>
    <w:rsid w:val="0016421B"/>
    <w:rsid w:val="001A0A50"/>
    <w:rsid w:val="001A7B2E"/>
    <w:rsid w:val="001B0A05"/>
    <w:rsid w:val="001B2261"/>
    <w:rsid w:val="001C38F4"/>
    <w:rsid w:val="001C39D4"/>
    <w:rsid w:val="001C77AE"/>
    <w:rsid w:val="001D399F"/>
    <w:rsid w:val="001E2684"/>
    <w:rsid w:val="001E53ED"/>
    <w:rsid w:val="001E692B"/>
    <w:rsid w:val="001F5C5E"/>
    <w:rsid w:val="00235887"/>
    <w:rsid w:val="00242511"/>
    <w:rsid w:val="00250647"/>
    <w:rsid w:val="00253EC4"/>
    <w:rsid w:val="00264C10"/>
    <w:rsid w:val="00276B8F"/>
    <w:rsid w:val="002A244D"/>
    <w:rsid w:val="002C6414"/>
    <w:rsid w:val="002D316C"/>
    <w:rsid w:val="002D504E"/>
    <w:rsid w:val="002E0357"/>
    <w:rsid w:val="002F3569"/>
    <w:rsid w:val="00311CEF"/>
    <w:rsid w:val="00311F98"/>
    <w:rsid w:val="003152BC"/>
    <w:rsid w:val="00337BAE"/>
    <w:rsid w:val="00342C34"/>
    <w:rsid w:val="00350155"/>
    <w:rsid w:val="00350648"/>
    <w:rsid w:val="00357496"/>
    <w:rsid w:val="00373D1D"/>
    <w:rsid w:val="00393D87"/>
    <w:rsid w:val="003F12CC"/>
    <w:rsid w:val="003F1384"/>
    <w:rsid w:val="003F3614"/>
    <w:rsid w:val="00412481"/>
    <w:rsid w:val="0042014E"/>
    <w:rsid w:val="00426F5E"/>
    <w:rsid w:val="00433B33"/>
    <w:rsid w:val="00442EE8"/>
    <w:rsid w:val="004503C5"/>
    <w:rsid w:val="004540D0"/>
    <w:rsid w:val="004555CF"/>
    <w:rsid w:val="00457729"/>
    <w:rsid w:val="00464AA9"/>
    <w:rsid w:val="00475522"/>
    <w:rsid w:val="004974D2"/>
    <w:rsid w:val="004A51BA"/>
    <w:rsid w:val="004A5416"/>
    <w:rsid w:val="004B3928"/>
    <w:rsid w:val="004C46F7"/>
    <w:rsid w:val="004C4C4D"/>
    <w:rsid w:val="004C6B67"/>
    <w:rsid w:val="004E2235"/>
    <w:rsid w:val="0050120A"/>
    <w:rsid w:val="00501CD1"/>
    <w:rsid w:val="00501F87"/>
    <w:rsid w:val="00512D26"/>
    <w:rsid w:val="00551EE2"/>
    <w:rsid w:val="00566DA9"/>
    <w:rsid w:val="00590F16"/>
    <w:rsid w:val="00595E89"/>
    <w:rsid w:val="005A25B4"/>
    <w:rsid w:val="005B2B6A"/>
    <w:rsid w:val="006075E7"/>
    <w:rsid w:val="006148DC"/>
    <w:rsid w:val="00642125"/>
    <w:rsid w:val="00644444"/>
    <w:rsid w:val="00656C5F"/>
    <w:rsid w:val="00657374"/>
    <w:rsid w:val="00666EA3"/>
    <w:rsid w:val="006740A1"/>
    <w:rsid w:val="006A1CDF"/>
    <w:rsid w:val="006A6D5A"/>
    <w:rsid w:val="006C16DE"/>
    <w:rsid w:val="00736FFC"/>
    <w:rsid w:val="007A5107"/>
    <w:rsid w:val="007B6BA5"/>
    <w:rsid w:val="007C12F5"/>
    <w:rsid w:val="007D01AD"/>
    <w:rsid w:val="007D131C"/>
    <w:rsid w:val="007E5769"/>
    <w:rsid w:val="007F2B57"/>
    <w:rsid w:val="008022C1"/>
    <w:rsid w:val="00812F17"/>
    <w:rsid w:val="0083252A"/>
    <w:rsid w:val="008334C1"/>
    <w:rsid w:val="00835E23"/>
    <w:rsid w:val="008411EE"/>
    <w:rsid w:val="0088153E"/>
    <w:rsid w:val="008853E9"/>
    <w:rsid w:val="00895D90"/>
    <w:rsid w:val="00897B0B"/>
    <w:rsid w:val="008A1EC8"/>
    <w:rsid w:val="008B2EBF"/>
    <w:rsid w:val="008B573D"/>
    <w:rsid w:val="008B5F02"/>
    <w:rsid w:val="008B6EED"/>
    <w:rsid w:val="008B7CD9"/>
    <w:rsid w:val="008C2999"/>
    <w:rsid w:val="008C2E88"/>
    <w:rsid w:val="008D2B18"/>
    <w:rsid w:val="008E7053"/>
    <w:rsid w:val="00900BDB"/>
    <w:rsid w:val="009213A0"/>
    <w:rsid w:val="00926A68"/>
    <w:rsid w:val="00935B3E"/>
    <w:rsid w:val="009539CD"/>
    <w:rsid w:val="00955C37"/>
    <w:rsid w:val="00956AFF"/>
    <w:rsid w:val="00970B47"/>
    <w:rsid w:val="009744B7"/>
    <w:rsid w:val="0099405D"/>
    <w:rsid w:val="009A2A34"/>
    <w:rsid w:val="009A557C"/>
    <w:rsid w:val="009C1F3C"/>
    <w:rsid w:val="009C77F7"/>
    <w:rsid w:val="009F6C19"/>
    <w:rsid w:val="00A07387"/>
    <w:rsid w:val="00A213D6"/>
    <w:rsid w:val="00A300E3"/>
    <w:rsid w:val="00A45EC3"/>
    <w:rsid w:val="00A45FB0"/>
    <w:rsid w:val="00A504CA"/>
    <w:rsid w:val="00A5077E"/>
    <w:rsid w:val="00A70299"/>
    <w:rsid w:val="00A86C79"/>
    <w:rsid w:val="00AA3847"/>
    <w:rsid w:val="00AB152B"/>
    <w:rsid w:val="00AC0083"/>
    <w:rsid w:val="00AD3443"/>
    <w:rsid w:val="00B074E1"/>
    <w:rsid w:val="00B22F03"/>
    <w:rsid w:val="00B317F4"/>
    <w:rsid w:val="00B4401E"/>
    <w:rsid w:val="00B50963"/>
    <w:rsid w:val="00B53BF5"/>
    <w:rsid w:val="00B97B1D"/>
    <w:rsid w:val="00BA292E"/>
    <w:rsid w:val="00BA2F86"/>
    <w:rsid w:val="00BA4726"/>
    <w:rsid w:val="00BB3F7A"/>
    <w:rsid w:val="00BC625A"/>
    <w:rsid w:val="00BE4CF4"/>
    <w:rsid w:val="00BF377E"/>
    <w:rsid w:val="00C01287"/>
    <w:rsid w:val="00C04854"/>
    <w:rsid w:val="00C05E3C"/>
    <w:rsid w:val="00C10994"/>
    <w:rsid w:val="00C10B87"/>
    <w:rsid w:val="00C1564E"/>
    <w:rsid w:val="00C24CD4"/>
    <w:rsid w:val="00C43AB3"/>
    <w:rsid w:val="00C51F78"/>
    <w:rsid w:val="00C52086"/>
    <w:rsid w:val="00C577BB"/>
    <w:rsid w:val="00C72591"/>
    <w:rsid w:val="00C91BB9"/>
    <w:rsid w:val="00C964E5"/>
    <w:rsid w:val="00CA62B7"/>
    <w:rsid w:val="00CC08CE"/>
    <w:rsid w:val="00CC0FE8"/>
    <w:rsid w:val="00CC55E1"/>
    <w:rsid w:val="00CD0BF9"/>
    <w:rsid w:val="00CE6287"/>
    <w:rsid w:val="00CF76BE"/>
    <w:rsid w:val="00CF7FB5"/>
    <w:rsid w:val="00D250AC"/>
    <w:rsid w:val="00D26144"/>
    <w:rsid w:val="00D362DC"/>
    <w:rsid w:val="00D60049"/>
    <w:rsid w:val="00D601EB"/>
    <w:rsid w:val="00D6505F"/>
    <w:rsid w:val="00D664EC"/>
    <w:rsid w:val="00D67285"/>
    <w:rsid w:val="00D74B2C"/>
    <w:rsid w:val="00DB0871"/>
    <w:rsid w:val="00DB23A1"/>
    <w:rsid w:val="00DB25B2"/>
    <w:rsid w:val="00DC1539"/>
    <w:rsid w:val="00DC3BFD"/>
    <w:rsid w:val="00DC55FB"/>
    <w:rsid w:val="00DC7B81"/>
    <w:rsid w:val="00DD612B"/>
    <w:rsid w:val="00DE4B75"/>
    <w:rsid w:val="00E00E9B"/>
    <w:rsid w:val="00E026F5"/>
    <w:rsid w:val="00E02798"/>
    <w:rsid w:val="00E070CA"/>
    <w:rsid w:val="00E0749B"/>
    <w:rsid w:val="00E22232"/>
    <w:rsid w:val="00E22447"/>
    <w:rsid w:val="00E3669A"/>
    <w:rsid w:val="00E45F6E"/>
    <w:rsid w:val="00E528C4"/>
    <w:rsid w:val="00E5353D"/>
    <w:rsid w:val="00E548FA"/>
    <w:rsid w:val="00E552DA"/>
    <w:rsid w:val="00E56E10"/>
    <w:rsid w:val="00E64327"/>
    <w:rsid w:val="00E7012B"/>
    <w:rsid w:val="00EA0ED5"/>
    <w:rsid w:val="00EA5E49"/>
    <w:rsid w:val="00EB176F"/>
    <w:rsid w:val="00EC5E6E"/>
    <w:rsid w:val="00ED3282"/>
    <w:rsid w:val="00EF2314"/>
    <w:rsid w:val="00EF2EBA"/>
    <w:rsid w:val="00EF5C89"/>
    <w:rsid w:val="00F03265"/>
    <w:rsid w:val="00F0551D"/>
    <w:rsid w:val="00F116E0"/>
    <w:rsid w:val="00F216F2"/>
    <w:rsid w:val="00F33A84"/>
    <w:rsid w:val="00F33B45"/>
    <w:rsid w:val="00F475A9"/>
    <w:rsid w:val="00F62EC0"/>
    <w:rsid w:val="00F66AFE"/>
    <w:rsid w:val="00F84035"/>
    <w:rsid w:val="00F8588C"/>
    <w:rsid w:val="00F95AEC"/>
    <w:rsid w:val="00FB3D74"/>
    <w:rsid w:val="00FC1CFE"/>
    <w:rsid w:val="00FC6E91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Executable_and_Linkable_Forma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eenteapress.com/thinkpython/thinkCSpy.pdf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D3AC0-E896-407C-9AF5-FADA35576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TotalTime>0</TotalTime>
  <Pages>8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Brent Howard</cp:lastModifiedBy>
  <cp:revision>2</cp:revision>
  <cp:lastPrinted>2016-05-26T19:36:00Z</cp:lastPrinted>
  <dcterms:created xsi:type="dcterms:W3CDTF">2017-04-24T17:27:00Z</dcterms:created>
  <dcterms:modified xsi:type="dcterms:W3CDTF">2017-04-24T17:27:00Z</dcterms:modified>
</cp:coreProperties>
</file>