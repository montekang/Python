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5659498E" w:rsidR="00D67285" w:rsidRPr="001330A5" w:rsidRDefault="00022497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Implementing Basic Networking Utilities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5659498E" w:rsidR="00D67285" w:rsidRPr="001330A5" w:rsidRDefault="00022497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>
                            <w:rPr>
                              <w:rFonts w:ascii="Titillium Bd" w:hAnsi="Titillium Bd"/>
                              <w:sz w:val="96"/>
                            </w:rPr>
                            <w:t>Implementing Basic Networking Utilities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5E00A4AF" w14:textId="77777777" w:rsidR="003A415F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7850579" w:history="1">
            <w:r w:rsidR="003A415F" w:rsidRPr="00694FD2">
              <w:rPr>
                <w:rStyle w:val="Hyperlink"/>
              </w:rPr>
              <w:t>Objectives</w:t>
            </w:r>
            <w:r w:rsidR="003A415F">
              <w:rPr>
                <w:webHidden/>
              </w:rPr>
              <w:tab/>
            </w:r>
            <w:r w:rsidR="003A415F">
              <w:rPr>
                <w:webHidden/>
              </w:rPr>
              <w:fldChar w:fldCharType="begin"/>
            </w:r>
            <w:r w:rsidR="003A415F">
              <w:rPr>
                <w:webHidden/>
              </w:rPr>
              <w:instrText xml:space="preserve"> PAGEREF _Toc477850579 \h </w:instrText>
            </w:r>
            <w:r w:rsidR="003A415F">
              <w:rPr>
                <w:webHidden/>
              </w:rPr>
            </w:r>
            <w:r w:rsidR="003A415F">
              <w:rPr>
                <w:webHidden/>
              </w:rPr>
              <w:fldChar w:fldCharType="separate"/>
            </w:r>
            <w:r w:rsidR="003A415F">
              <w:rPr>
                <w:webHidden/>
              </w:rPr>
              <w:t>4</w:t>
            </w:r>
            <w:r w:rsidR="003A415F">
              <w:rPr>
                <w:webHidden/>
              </w:rPr>
              <w:fldChar w:fldCharType="end"/>
            </w:r>
          </w:hyperlink>
        </w:p>
        <w:p w14:paraId="59BAB13A" w14:textId="77777777" w:rsidR="003A415F" w:rsidRDefault="00B36AF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0580" w:history="1">
            <w:r w:rsidR="003A415F" w:rsidRPr="00694FD2">
              <w:rPr>
                <w:rStyle w:val="Hyperlink"/>
              </w:rPr>
              <w:t>Background Reading</w:t>
            </w:r>
            <w:r w:rsidR="003A415F">
              <w:rPr>
                <w:webHidden/>
              </w:rPr>
              <w:tab/>
            </w:r>
            <w:r w:rsidR="003A415F">
              <w:rPr>
                <w:webHidden/>
              </w:rPr>
              <w:fldChar w:fldCharType="begin"/>
            </w:r>
            <w:r w:rsidR="003A415F">
              <w:rPr>
                <w:webHidden/>
              </w:rPr>
              <w:instrText xml:space="preserve"> PAGEREF _Toc477850580 \h </w:instrText>
            </w:r>
            <w:r w:rsidR="003A415F">
              <w:rPr>
                <w:webHidden/>
              </w:rPr>
            </w:r>
            <w:r w:rsidR="003A415F">
              <w:rPr>
                <w:webHidden/>
              </w:rPr>
              <w:fldChar w:fldCharType="separate"/>
            </w:r>
            <w:r w:rsidR="003A415F">
              <w:rPr>
                <w:webHidden/>
              </w:rPr>
              <w:t>4</w:t>
            </w:r>
            <w:r w:rsidR="003A415F">
              <w:rPr>
                <w:webHidden/>
              </w:rPr>
              <w:fldChar w:fldCharType="end"/>
            </w:r>
          </w:hyperlink>
        </w:p>
        <w:p w14:paraId="6A2DEE3C" w14:textId="77777777" w:rsidR="003A415F" w:rsidRDefault="00B36AF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0581" w:history="1">
            <w:r w:rsidR="003A415F" w:rsidRPr="00694FD2">
              <w:rPr>
                <w:rStyle w:val="Hyperlink"/>
              </w:rPr>
              <w:t>Important Information</w:t>
            </w:r>
            <w:r w:rsidR="003A415F">
              <w:rPr>
                <w:webHidden/>
              </w:rPr>
              <w:tab/>
            </w:r>
            <w:r w:rsidR="003A415F">
              <w:rPr>
                <w:webHidden/>
              </w:rPr>
              <w:fldChar w:fldCharType="begin"/>
            </w:r>
            <w:r w:rsidR="003A415F">
              <w:rPr>
                <w:webHidden/>
              </w:rPr>
              <w:instrText xml:space="preserve"> PAGEREF _Toc477850581 \h </w:instrText>
            </w:r>
            <w:r w:rsidR="003A415F">
              <w:rPr>
                <w:webHidden/>
              </w:rPr>
            </w:r>
            <w:r w:rsidR="003A415F">
              <w:rPr>
                <w:webHidden/>
              </w:rPr>
              <w:fldChar w:fldCharType="separate"/>
            </w:r>
            <w:r w:rsidR="003A415F">
              <w:rPr>
                <w:webHidden/>
              </w:rPr>
              <w:t>4</w:t>
            </w:r>
            <w:r w:rsidR="003A415F">
              <w:rPr>
                <w:webHidden/>
              </w:rPr>
              <w:fldChar w:fldCharType="end"/>
            </w:r>
          </w:hyperlink>
        </w:p>
        <w:p w14:paraId="7F1970C6" w14:textId="77777777" w:rsidR="003A415F" w:rsidRDefault="00B36AF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0582" w:history="1">
            <w:r w:rsidR="003A415F" w:rsidRPr="00694FD2">
              <w:rPr>
                <w:rStyle w:val="Hyperlink"/>
              </w:rPr>
              <w:t>Introduction</w:t>
            </w:r>
            <w:r w:rsidR="003A415F">
              <w:rPr>
                <w:webHidden/>
              </w:rPr>
              <w:tab/>
            </w:r>
            <w:r w:rsidR="003A415F">
              <w:rPr>
                <w:webHidden/>
              </w:rPr>
              <w:fldChar w:fldCharType="begin"/>
            </w:r>
            <w:r w:rsidR="003A415F">
              <w:rPr>
                <w:webHidden/>
              </w:rPr>
              <w:instrText xml:space="preserve"> PAGEREF _Toc477850582 \h </w:instrText>
            </w:r>
            <w:r w:rsidR="003A415F">
              <w:rPr>
                <w:webHidden/>
              </w:rPr>
            </w:r>
            <w:r w:rsidR="003A415F">
              <w:rPr>
                <w:webHidden/>
              </w:rPr>
              <w:fldChar w:fldCharType="separate"/>
            </w:r>
            <w:r w:rsidR="003A415F">
              <w:rPr>
                <w:webHidden/>
              </w:rPr>
              <w:t>5</w:t>
            </w:r>
            <w:r w:rsidR="003A415F">
              <w:rPr>
                <w:webHidden/>
              </w:rPr>
              <w:fldChar w:fldCharType="end"/>
            </w:r>
          </w:hyperlink>
        </w:p>
        <w:p w14:paraId="0E085B3C" w14:textId="77777777" w:rsidR="003A415F" w:rsidRDefault="00B36AF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0583" w:history="1">
            <w:r w:rsidR="003A415F" w:rsidRPr="00694FD2">
              <w:rPr>
                <w:rStyle w:val="Hyperlink"/>
              </w:rPr>
              <w:t>Problem 1</w:t>
            </w:r>
            <w:r w:rsidR="003A415F">
              <w:rPr>
                <w:webHidden/>
              </w:rPr>
              <w:tab/>
            </w:r>
            <w:r w:rsidR="003A415F">
              <w:rPr>
                <w:webHidden/>
              </w:rPr>
              <w:fldChar w:fldCharType="begin"/>
            </w:r>
            <w:r w:rsidR="003A415F">
              <w:rPr>
                <w:webHidden/>
              </w:rPr>
              <w:instrText xml:space="preserve"> PAGEREF _Toc477850583 \h </w:instrText>
            </w:r>
            <w:r w:rsidR="003A415F">
              <w:rPr>
                <w:webHidden/>
              </w:rPr>
            </w:r>
            <w:r w:rsidR="003A415F">
              <w:rPr>
                <w:webHidden/>
              </w:rPr>
              <w:fldChar w:fldCharType="separate"/>
            </w:r>
            <w:r w:rsidR="003A415F">
              <w:rPr>
                <w:webHidden/>
              </w:rPr>
              <w:t>5</w:t>
            </w:r>
            <w:r w:rsidR="003A415F">
              <w:rPr>
                <w:webHidden/>
              </w:rPr>
              <w:fldChar w:fldCharType="end"/>
            </w:r>
          </w:hyperlink>
        </w:p>
        <w:p w14:paraId="71A0D7A6" w14:textId="77777777" w:rsidR="003A415F" w:rsidRDefault="00B36AF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0584" w:history="1">
            <w:r w:rsidR="003A415F" w:rsidRPr="00694FD2">
              <w:rPr>
                <w:rStyle w:val="Hyperlink"/>
              </w:rPr>
              <w:t>Problem 2</w:t>
            </w:r>
            <w:r w:rsidR="003A415F">
              <w:rPr>
                <w:webHidden/>
              </w:rPr>
              <w:tab/>
            </w:r>
            <w:r w:rsidR="003A415F">
              <w:rPr>
                <w:webHidden/>
              </w:rPr>
              <w:fldChar w:fldCharType="begin"/>
            </w:r>
            <w:r w:rsidR="003A415F">
              <w:rPr>
                <w:webHidden/>
              </w:rPr>
              <w:instrText xml:space="preserve"> PAGEREF _Toc477850584 \h </w:instrText>
            </w:r>
            <w:r w:rsidR="003A415F">
              <w:rPr>
                <w:webHidden/>
              </w:rPr>
            </w:r>
            <w:r w:rsidR="003A415F">
              <w:rPr>
                <w:webHidden/>
              </w:rPr>
              <w:fldChar w:fldCharType="separate"/>
            </w:r>
            <w:r w:rsidR="003A415F">
              <w:rPr>
                <w:webHidden/>
              </w:rPr>
              <w:t>5</w:t>
            </w:r>
            <w:r w:rsidR="003A415F">
              <w:rPr>
                <w:webHidden/>
              </w:rPr>
              <w:fldChar w:fldCharType="end"/>
            </w:r>
          </w:hyperlink>
        </w:p>
        <w:p w14:paraId="427DE6C1" w14:textId="77777777" w:rsidR="003A415F" w:rsidRDefault="00B36AF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0585" w:history="1">
            <w:r w:rsidR="003A415F" w:rsidRPr="00694FD2">
              <w:rPr>
                <w:rStyle w:val="Hyperlink"/>
              </w:rPr>
              <w:t>Problem 3</w:t>
            </w:r>
            <w:r w:rsidR="003A415F">
              <w:rPr>
                <w:webHidden/>
              </w:rPr>
              <w:tab/>
            </w:r>
            <w:r w:rsidR="003A415F">
              <w:rPr>
                <w:webHidden/>
              </w:rPr>
              <w:fldChar w:fldCharType="begin"/>
            </w:r>
            <w:r w:rsidR="003A415F">
              <w:rPr>
                <w:webHidden/>
              </w:rPr>
              <w:instrText xml:space="preserve"> PAGEREF _Toc477850585 \h </w:instrText>
            </w:r>
            <w:r w:rsidR="003A415F">
              <w:rPr>
                <w:webHidden/>
              </w:rPr>
            </w:r>
            <w:r w:rsidR="003A415F">
              <w:rPr>
                <w:webHidden/>
              </w:rPr>
              <w:fldChar w:fldCharType="separate"/>
            </w:r>
            <w:r w:rsidR="003A415F">
              <w:rPr>
                <w:webHidden/>
              </w:rPr>
              <w:t>5</w:t>
            </w:r>
            <w:r w:rsidR="003A415F">
              <w:rPr>
                <w:webHidden/>
              </w:rPr>
              <w:fldChar w:fldCharType="end"/>
            </w:r>
          </w:hyperlink>
        </w:p>
        <w:p w14:paraId="730A3FDE" w14:textId="77777777" w:rsidR="003A415F" w:rsidRDefault="00B36AF4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0586" w:history="1">
            <w:r w:rsidR="003A415F" w:rsidRPr="00694FD2">
              <w:rPr>
                <w:rStyle w:val="Hyperlink"/>
              </w:rPr>
              <w:t>Problem 4</w:t>
            </w:r>
            <w:r w:rsidR="003A415F">
              <w:rPr>
                <w:webHidden/>
              </w:rPr>
              <w:tab/>
            </w:r>
            <w:r w:rsidR="003A415F">
              <w:rPr>
                <w:webHidden/>
              </w:rPr>
              <w:fldChar w:fldCharType="begin"/>
            </w:r>
            <w:r w:rsidR="003A415F">
              <w:rPr>
                <w:webHidden/>
              </w:rPr>
              <w:instrText xml:space="preserve"> PAGEREF _Toc477850586 \h </w:instrText>
            </w:r>
            <w:r w:rsidR="003A415F">
              <w:rPr>
                <w:webHidden/>
              </w:rPr>
            </w:r>
            <w:r w:rsidR="003A415F">
              <w:rPr>
                <w:webHidden/>
              </w:rPr>
              <w:fldChar w:fldCharType="separate"/>
            </w:r>
            <w:r w:rsidR="003A415F">
              <w:rPr>
                <w:webHidden/>
              </w:rPr>
              <w:t>5</w:t>
            </w:r>
            <w:r w:rsidR="003A415F">
              <w:rPr>
                <w:webHidden/>
              </w:rPr>
              <w:fldChar w:fldCharType="end"/>
            </w:r>
          </w:hyperlink>
        </w:p>
        <w:p w14:paraId="6F93916A" w14:textId="75E46494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  <w:r w:rsidR="008E466E">
            <w:rPr>
              <w:szCs w:val="22"/>
            </w:rPr>
            <w:t>Problem 5 ………………………………..........................................................................................5</w:t>
          </w:r>
        </w:p>
      </w:sdtContent>
    </w:sdt>
    <w:p w14:paraId="272C3736" w14:textId="664ED4C7" w:rsidR="00E45F6E" w:rsidRDefault="00E45F6E" w:rsidP="007F2B57">
      <w:bookmarkStart w:id="0" w:name="_GoBack"/>
      <w:r>
        <w:br w:type="page"/>
      </w:r>
    </w:p>
    <w:bookmarkEnd w:id="0"/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5D7F6513" w:rsidR="001D399F" w:rsidRPr="00A70299" w:rsidRDefault="00022497" w:rsidP="007F2B57">
      <w:pPr>
        <w:pStyle w:val="LabTitle"/>
      </w:pPr>
      <w:r w:rsidRPr="00022497">
        <w:t>Implementing Basic Networking Utilities</w:t>
      </w:r>
    </w:p>
    <w:p w14:paraId="72DE1E43" w14:textId="755A8CE4" w:rsidR="007B6BA5" w:rsidRPr="000537E5" w:rsidRDefault="00CA62B7" w:rsidP="007B6BA5">
      <w:pPr>
        <w:pStyle w:val="HeadingStyle1"/>
      </w:pPr>
      <w:bookmarkStart w:id="1" w:name="_Toc477850579"/>
      <w:r>
        <w:t>Objectives</w:t>
      </w:r>
      <w:bookmarkEnd w:id="1"/>
    </w:p>
    <w:p w14:paraId="4E3BE8E6" w14:textId="70B22535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BE5F60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37616524" w14:textId="0F650F50" w:rsidR="00022497" w:rsidRDefault="00022497" w:rsidP="00022497">
      <w:pPr>
        <w:pStyle w:val="ListParagraph"/>
        <w:numPr>
          <w:ilvl w:val="0"/>
          <w:numId w:val="4"/>
        </w:numPr>
      </w:pPr>
      <w:r>
        <w:t>Create simple clients and servers.</w:t>
      </w:r>
    </w:p>
    <w:p w14:paraId="2E71E4E7" w14:textId="50D214FC" w:rsidR="00022497" w:rsidRDefault="00022497" w:rsidP="00022497">
      <w:pPr>
        <w:pStyle w:val="ListParagraph"/>
        <w:numPr>
          <w:ilvl w:val="0"/>
          <w:numId w:val="4"/>
        </w:numPr>
      </w:pPr>
      <w:r>
        <w:t xml:space="preserve">Write Python code to replace </w:t>
      </w:r>
      <w:proofErr w:type="spellStart"/>
      <w:r>
        <w:t>netcat</w:t>
      </w:r>
      <w:proofErr w:type="spellEnd"/>
      <w:r>
        <w:t>.</w:t>
      </w:r>
    </w:p>
    <w:p w14:paraId="62674F0D" w14:textId="27CC8483" w:rsidR="00022497" w:rsidRDefault="00022497" w:rsidP="00022497">
      <w:pPr>
        <w:pStyle w:val="ListParagraph"/>
        <w:numPr>
          <w:ilvl w:val="0"/>
          <w:numId w:val="4"/>
        </w:numPr>
      </w:pPr>
      <w:r>
        <w:t>Build a TCP proxy</w:t>
      </w:r>
      <w:r w:rsidR="00087CD6">
        <w:t>.</w:t>
      </w:r>
    </w:p>
    <w:p w14:paraId="30509D76" w14:textId="7D4A56D7" w:rsidR="00022497" w:rsidRDefault="00022497" w:rsidP="00022497">
      <w:pPr>
        <w:pStyle w:val="ListParagraph"/>
        <w:numPr>
          <w:ilvl w:val="0"/>
          <w:numId w:val="4"/>
        </w:numPr>
      </w:pPr>
      <w:r>
        <w:t>Create an SSH server.</w:t>
      </w:r>
    </w:p>
    <w:p w14:paraId="277B6636" w14:textId="27F26839" w:rsidR="007B6BA5" w:rsidRPr="00087CD6" w:rsidRDefault="00022497" w:rsidP="00022497">
      <w:pPr>
        <w:pStyle w:val="ListParagraph"/>
        <w:numPr>
          <w:ilvl w:val="0"/>
          <w:numId w:val="4"/>
        </w:numPr>
        <w:rPr>
          <w:lang w:val="en-CA"/>
        </w:rPr>
      </w:pPr>
      <w:r w:rsidRPr="00087CD6">
        <w:rPr>
          <w:lang w:val="en-CA"/>
        </w:rPr>
        <w:t>Apply SSH tunnel</w:t>
      </w:r>
      <w:r w:rsidR="00087CD6" w:rsidRPr="00087CD6">
        <w:rPr>
          <w:lang w:val="en-CA"/>
        </w:rPr>
        <w:t>l</w:t>
      </w:r>
      <w:r w:rsidRPr="00087CD6">
        <w:rPr>
          <w:lang w:val="en-CA"/>
        </w:rPr>
        <w:t>ing.</w:t>
      </w:r>
    </w:p>
    <w:p w14:paraId="5B221DBE" w14:textId="09786EF3" w:rsidR="007B6BA5" w:rsidRPr="001D399F" w:rsidRDefault="00CA62B7" w:rsidP="007B6BA5">
      <w:pPr>
        <w:pStyle w:val="HeadingStyle1"/>
      </w:pPr>
      <w:bookmarkStart w:id="2" w:name="_Toc477850580"/>
      <w:r>
        <w:t>Background Reading</w:t>
      </w:r>
      <w:bookmarkEnd w:id="2"/>
    </w:p>
    <w:p w14:paraId="4DF79F28" w14:textId="3F003CCE" w:rsidR="00906ADA" w:rsidRDefault="00906ADA" w:rsidP="00B967B9">
      <w:pPr>
        <w:spacing w:after="120"/>
      </w:pPr>
      <w:r>
        <w:t xml:space="preserve">Read </w:t>
      </w:r>
      <w:r w:rsidR="00E93DA3">
        <w:t xml:space="preserve">chapter </w:t>
      </w:r>
      <w:r w:rsidR="00022497">
        <w:t>2</w:t>
      </w:r>
      <w:r w:rsidR="00EF5E27">
        <w:t xml:space="preserve"> </w:t>
      </w:r>
      <w:r>
        <w:t xml:space="preserve">in the </w:t>
      </w:r>
      <w:r w:rsidR="00022497" w:rsidRPr="00087CD6">
        <w:rPr>
          <w:i/>
        </w:rPr>
        <w:t>Black</w:t>
      </w:r>
      <w:r w:rsidRPr="00087CD6">
        <w:rPr>
          <w:i/>
        </w:rPr>
        <w:t xml:space="preserve"> Hat Python</w:t>
      </w:r>
      <w:r>
        <w:t xml:space="preserve"> textbook. The following links are also useful:</w:t>
      </w:r>
    </w:p>
    <w:p w14:paraId="02376EA4" w14:textId="4802D153" w:rsidR="00494331" w:rsidRDefault="00B36AF4" w:rsidP="00B967B9">
      <w:pPr>
        <w:pStyle w:val="ListParagraph"/>
        <w:numPr>
          <w:ilvl w:val="0"/>
          <w:numId w:val="8"/>
        </w:numPr>
      </w:pPr>
      <w:hyperlink r:id="rId9" w:history="1">
        <w:r w:rsidR="00494331" w:rsidRPr="001E6255">
          <w:rPr>
            <w:rStyle w:val="Hyperlink"/>
          </w:rPr>
          <w:t>https://www.sans.org/reading-room/whitepapers/malicious/basic-reverse-engineering-immunity-debugger-36982</w:t>
        </w:r>
      </w:hyperlink>
      <w:r w:rsidR="00494331">
        <w:t xml:space="preserve"> </w:t>
      </w:r>
    </w:p>
    <w:p w14:paraId="46DBE89A" w14:textId="22515ECC" w:rsidR="007B6BA5" w:rsidRPr="00022497" w:rsidRDefault="00B36AF4" w:rsidP="00B967B9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0" w:history="1">
        <w:r w:rsidR="00494331" w:rsidRPr="001E6255">
          <w:rPr>
            <w:rStyle w:val="Hyperlink"/>
          </w:rPr>
          <w:t>https://sgros-students.blogspot.ca/2014/05/immunity-debugger-basics-part-1.html</w:t>
        </w:r>
      </w:hyperlink>
    </w:p>
    <w:p w14:paraId="74BCACB7" w14:textId="7BEA8318" w:rsidR="00022497" w:rsidRDefault="00B36AF4" w:rsidP="00B967B9">
      <w:pPr>
        <w:pStyle w:val="ListParagraph"/>
        <w:numPr>
          <w:ilvl w:val="0"/>
          <w:numId w:val="8"/>
        </w:numPr>
      </w:pPr>
      <w:hyperlink r:id="rId11" w:history="1">
        <w:r w:rsidR="00022497" w:rsidRPr="00D551A7">
          <w:rPr>
            <w:rStyle w:val="Hyperlink"/>
          </w:rPr>
          <w:t>http://tf.nist.gov/tf-cgi/servers.cgi</w:t>
        </w:r>
      </w:hyperlink>
      <w:r w:rsidR="00022497">
        <w:t xml:space="preserve"> </w:t>
      </w:r>
    </w:p>
    <w:p w14:paraId="567422DC" w14:textId="6BAEF7FB" w:rsidR="00022497" w:rsidRDefault="00B36AF4" w:rsidP="00B967B9">
      <w:pPr>
        <w:pStyle w:val="ListParagraph"/>
        <w:numPr>
          <w:ilvl w:val="0"/>
          <w:numId w:val="8"/>
        </w:numPr>
      </w:pPr>
      <w:hyperlink r:id="rId12" w:history="1">
        <w:r w:rsidR="00022497" w:rsidRPr="00D551A7">
          <w:rPr>
            <w:rStyle w:val="Hyperlink"/>
          </w:rPr>
          <w:t>https://tools.ietf.org/html/rfc4330</w:t>
        </w:r>
      </w:hyperlink>
      <w:r w:rsidR="00022497">
        <w:t xml:space="preserve"> </w:t>
      </w:r>
    </w:p>
    <w:p w14:paraId="1E634ABF" w14:textId="77777777" w:rsidR="00AD3443" w:rsidRDefault="00AD3443" w:rsidP="00AD3443">
      <w:pPr>
        <w:pStyle w:val="Heading1"/>
      </w:pPr>
      <w:bookmarkStart w:id="3" w:name="_Toc477850581"/>
      <w:r>
        <w:t>Important Information</w:t>
      </w:r>
      <w:bookmarkEnd w:id="3"/>
    </w:p>
    <w:p w14:paraId="52731B99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and home 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proofErr w:type="spellStart"/>
      <w:r w:rsidRPr="0010405C">
        <w:rPr>
          <w:b/>
          <w:lang w:val="en-CA" w:eastAsia="en-CA"/>
        </w:rPr>
        <w:t>mXX</w:t>
      </w:r>
      <w:proofErr w:type="spellEnd"/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24F6AB5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Your programs are extracted from your repository </w:t>
      </w:r>
      <w:r>
        <w:rPr>
          <w:lang w:val="en-CA" w:eastAsia="en-CA"/>
        </w:rPr>
        <w:t xml:space="preserve">by </w:t>
      </w:r>
      <w:r w:rsidRPr="0010405C">
        <w:rPr>
          <w:lang w:val="en-CA" w:eastAsia="en-CA"/>
        </w:rPr>
        <w:t>a Python script</w:t>
      </w:r>
      <w:r>
        <w:rPr>
          <w:lang w:val="en-CA" w:eastAsia="en-CA"/>
        </w:rPr>
        <w:t>.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If there are </w:t>
      </w:r>
      <w:r w:rsidRPr="0010405C">
        <w:rPr>
          <w:lang w:val="en-CA" w:eastAsia="en-CA"/>
        </w:rPr>
        <w:t>any errors in the program name</w:t>
      </w:r>
      <w:r>
        <w:rPr>
          <w:lang w:val="en-CA" w:eastAsia="en-CA"/>
        </w:rPr>
        <w:t>,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then </w:t>
      </w:r>
      <w:r w:rsidRPr="0010405C">
        <w:rPr>
          <w:lang w:val="en-CA" w:eastAsia="en-CA"/>
        </w:rPr>
        <w:t xml:space="preserve">your instructor will never see your program, and </w:t>
      </w:r>
      <w:r w:rsidRPr="00493374">
        <w:rPr>
          <w:rStyle w:val="Quotation"/>
        </w:rPr>
        <w:t xml:space="preserve">you will receive a mark of </w:t>
      </w:r>
      <w:r w:rsidRPr="00944E58">
        <w:rPr>
          <w:rStyle w:val="Quotation"/>
        </w:rPr>
        <w:t>zero</w:t>
      </w:r>
      <w:r w:rsidRPr="00493374">
        <w:rPr>
          <w:rStyle w:val="Quotation"/>
        </w:rPr>
        <w:t>.</w:t>
      </w:r>
    </w:p>
    <w:p w14:paraId="26177AD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Push your work to the server often, and ensure that you push the </w:t>
      </w:r>
      <w:r>
        <w:rPr>
          <w:lang w:val="en-CA" w:eastAsia="en-CA"/>
        </w:rPr>
        <w:t>final</w:t>
      </w:r>
      <w:r w:rsidRPr="0010405C">
        <w:rPr>
          <w:lang w:val="en-CA" w:eastAsia="en-CA"/>
        </w:rPr>
        <w:t xml:space="preserve"> version of </w:t>
      </w:r>
      <w:r>
        <w:rPr>
          <w:lang w:val="en-CA" w:eastAsia="en-CA"/>
        </w:rPr>
        <w:t>a</w:t>
      </w:r>
      <w:r w:rsidRPr="0010405C">
        <w:rPr>
          <w:lang w:val="en-CA" w:eastAsia="en-CA"/>
        </w:rPr>
        <w:t xml:space="preserve"> program by the deadline specified</w:t>
      </w:r>
      <w:r>
        <w:rPr>
          <w:lang w:val="en-CA" w:eastAsia="en-CA"/>
        </w:rPr>
        <w:t>, because t</w:t>
      </w:r>
      <w:r w:rsidRPr="0010405C">
        <w:rPr>
          <w:lang w:val="en-CA" w:eastAsia="en-CA"/>
        </w:rPr>
        <w:t xml:space="preserve">he script extracting </w:t>
      </w:r>
      <w:r>
        <w:rPr>
          <w:lang w:val="en-CA" w:eastAsia="en-CA"/>
        </w:rPr>
        <w:t>them can</w:t>
      </w:r>
      <w:r w:rsidRPr="0010405C">
        <w:rPr>
          <w:lang w:val="en-CA" w:eastAsia="en-CA"/>
        </w:rPr>
        <w:t xml:space="preserve"> be run at any time after the deadline.</w:t>
      </w:r>
    </w:p>
    <w:p w14:paraId="0DFF40A6" w14:textId="77777777" w:rsidR="00AD3443" w:rsidRDefault="00AD3443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653AD12" w14:textId="04C074D7" w:rsidR="00292D2F" w:rsidRDefault="00292D2F" w:rsidP="007D131C">
      <w:pPr>
        <w:pStyle w:val="Heading1"/>
        <w:spacing w:before="360"/>
      </w:pPr>
      <w:bookmarkStart w:id="4" w:name="_Toc477850582"/>
      <w:r>
        <w:lastRenderedPageBreak/>
        <w:t>Introduction</w:t>
      </w:r>
      <w:bookmarkEnd w:id="4"/>
    </w:p>
    <w:p w14:paraId="664F2217" w14:textId="08C9E055" w:rsidR="00292D2F" w:rsidRPr="00292D2F" w:rsidRDefault="001B3D54" w:rsidP="00494331">
      <w:pPr>
        <w:spacing w:after="240"/>
      </w:pPr>
      <w:r>
        <w:t xml:space="preserve">In this lab, </w:t>
      </w:r>
      <w:r w:rsidRPr="001B3D54">
        <w:t xml:space="preserve">we will explore the basics of networking with Python. </w:t>
      </w:r>
      <w:r w:rsidR="006956F3">
        <w:t>You</w:t>
      </w:r>
      <w:r w:rsidR="006956F3" w:rsidRPr="001B3D54">
        <w:t xml:space="preserve"> </w:t>
      </w:r>
      <w:r w:rsidRPr="001B3D54">
        <w:t xml:space="preserve">will learn about network sockets, create clients and servers, and write code for other networking utilities in Python. The core Python module for network programming is the socket module, and </w:t>
      </w:r>
      <w:r w:rsidR="006956F3">
        <w:t>you</w:t>
      </w:r>
      <w:r w:rsidR="006956F3" w:rsidRPr="001B3D54">
        <w:t xml:space="preserve"> </w:t>
      </w:r>
      <w:r w:rsidRPr="001B3D54">
        <w:t xml:space="preserve">will explore how to create </w:t>
      </w:r>
      <w:r w:rsidR="006956F3">
        <w:t xml:space="preserve">a </w:t>
      </w:r>
      <w:r w:rsidRPr="001B3D54">
        <w:t xml:space="preserve">socket, connect to </w:t>
      </w:r>
      <w:r w:rsidR="006956F3">
        <w:t xml:space="preserve">a </w:t>
      </w:r>
      <w:r w:rsidRPr="001B3D54">
        <w:t xml:space="preserve">remote host, listen on a socket on a specific port, </w:t>
      </w:r>
      <w:r w:rsidR="006956F3">
        <w:t xml:space="preserve">and </w:t>
      </w:r>
      <w:r w:rsidRPr="001B3D54">
        <w:t>send and receive data packets.</w:t>
      </w:r>
    </w:p>
    <w:p w14:paraId="5E6261F9" w14:textId="03238560" w:rsidR="009539CD" w:rsidRDefault="009539CD" w:rsidP="001330A5">
      <w:pPr>
        <w:pStyle w:val="Heading1"/>
      </w:pPr>
      <w:bookmarkStart w:id="5" w:name="_Toc477850583"/>
      <w:r>
        <w:t>P</w:t>
      </w:r>
      <w:r w:rsidR="00AD3443">
        <w:t>roblem 1</w:t>
      </w:r>
      <w:bookmarkEnd w:id="5"/>
    </w:p>
    <w:p w14:paraId="3C60A06F" w14:textId="3BEF351A" w:rsidR="006956F3" w:rsidRDefault="001B3D54" w:rsidP="00944E58">
      <w:pPr>
        <w:pStyle w:val="ListParagraph"/>
        <w:numPr>
          <w:ilvl w:val="0"/>
          <w:numId w:val="46"/>
        </w:numPr>
        <w:spacing w:after="120"/>
        <w:ind w:left="360"/>
        <w:contextualSpacing w:val="0"/>
      </w:pPr>
      <w:r w:rsidRPr="001B3D54">
        <w:t xml:space="preserve">Write </w:t>
      </w:r>
      <w:r w:rsidR="006956F3">
        <w:t xml:space="preserve">a </w:t>
      </w:r>
      <w:r w:rsidRPr="001B3D54">
        <w:t>simple TCP web client in Python</w:t>
      </w:r>
      <w:r w:rsidR="006956F3">
        <w:t xml:space="preserve"> </w:t>
      </w:r>
      <w:r w:rsidR="0098344E">
        <w:t xml:space="preserve">named </w:t>
      </w:r>
      <w:r w:rsidRPr="00F640C5">
        <w:rPr>
          <w:b/>
        </w:rPr>
        <w:t>m11tcpcli.py</w:t>
      </w:r>
      <w:r w:rsidR="00A33E29">
        <w:t xml:space="preserve"> that</w:t>
      </w:r>
      <w:r w:rsidRPr="001B3D54">
        <w:t xml:space="preserve"> connect</w:t>
      </w:r>
      <w:r w:rsidR="00A33E29">
        <w:t>s</w:t>
      </w:r>
      <w:r w:rsidRPr="001B3D54">
        <w:t xml:space="preserve"> to </w:t>
      </w:r>
      <w:r w:rsidR="006956F3">
        <w:t xml:space="preserve">the </w:t>
      </w:r>
      <w:r w:rsidRPr="001B3D54">
        <w:t xml:space="preserve">website </w:t>
      </w:r>
      <w:hyperlink r:id="rId13" w:history="1">
        <w:r w:rsidR="006956F3" w:rsidRPr="00D551A7">
          <w:rPr>
            <w:rStyle w:val="Hyperlink"/>
          </w:rPr>
          <w:t>http://itss.biomea.com</w:t>
        </w:r>
      </w:hyperlink>
      <w:r>
        <w:t xml:space="preserve"> </w:t>
      </w:r>
      <w:r w:rsidRPr="001B3D54">
        <w:t>and get</w:t>
      </w:r>
      <w:r w:rsidR="00A33E29">
        <w:t>s</w:t>
      </w:r>
      <w:r w:rsidRPr="001B3D54">
        <w:t xml:space="preserve"> page </w:t>
      </w:r>
      <w:r w:rsidRPr="00F640C5">
        <w:rPr>
          <w:b/>
        </w:rPr>
        <w:t>itsc203/</w:t>
      </w:r>
      <w:proofErr w:type="spellStart"/>
      <w:r w:rsidRPr="00F640C5">
        <w:rPr>
          <w:b/>
        </w:rPr>
        <w:t>cgi</w:t>
      </w:r>
      <w:proofErr w:type="spellEnd"/>
      <w:r w:rsidRPr="00F640C5">
        <w:rPr>
          <w:b/>
        </w:rPr>
        <w:t>-bin/</w:t>
      </w:r>
      <w:proofErr w:type="spellStart"/>
      <w:r w:rsidRPr="00F640C5">
        <w:rPr>
          <w:b/>
        </w:rPr>
        <w:t>echo.cgi</w:t>
      </w:r>
      <w:proofErr w:type="spellEnd"/>
      <w:r w:rsidRPr="001B3D54">
        <w:t xml:space="preserve">. </w:t>
      </w:r>
    </w:p>
    <w:p w14:paraId="6493809C" w14:textId="62D4EBD4" w:rsidR="00EF5E27" w:rsidRDefault="001B3D54" w:rsidP="00944E58">
      <w:pPr>
        <w:pStyle w:val="ListParagraph"/>
        <w:numPr>
          <w:ilvl w:val="0"/>
          <w:numId w:val="46"/>
        </w:numPr>
        <w:spacing w:after="120"/>
        <w:ind w:left="360"/>
        <w:contextualSpacing w:val="0"/>
      </w:pPr>
      <w:r w:rsidRPr="001B3D54">
        <w:t xml:space="preserve">Report </w:t>
      </w:r>
      <w:r w:rsidR="00F314AD">
        <w:t xml:space="preserve">on </w:t>
      </w:r>
      <w:r w:rsidRPr="001B3D54">
        <w:t xml:space="preserve">the information </w:t>
      </w:r>
      <w:r w:rsidR="006956F3">
        <w:t xml:space="preserve">you </w:t>
      </w:r>
      <w:r w:rsidRPr="001B3D54">
        <w:t>receive.</w:t>
      </w:r>
    </w:p>
    <w:p w14:paraId="6468E6C5" w14:textId="2B03E40F" w:rsidR="00EF5E27" w:rsidRDefault="00EF5E27" w:rsidP="00EF5E27">
      <w:pPr>
        <w:pStyle w:val="Heading1"/>
      </w:pPr>
      <w:bookmarkStart w:id="6" w:name="_Toc477850584"/>
      <w:r>
        <w:t>Problem 2</w:t>
      </w:r>
      <w:bookmarkEnd w:id="6"/>
    </w:p>
    <w:p w14:paraId="244D7AC7" w14:textId="31D3E56B" w:rsidR="006956F3" w:rsidRDefault="001B3D54" w:rsidP="00944E58">
      <w:pPr>
        <w:pStyle w:val="ListParagraph"/>
        <w:numPr>
          <w:ilvl w:val="0"/>
          <w:numId w:val="47"/>
        </w:numPr>
        <w:spacing w:after="120"/>
        <w:ind w:left="360"/>
        <w:contextualSpacing w:val="0"/>
      </w:pPr>
      <w:r w:rsidRPr="001B3D54">
        <w:t xml:space="preserve">Write </w:t>
      </w:r>
      <w:r w:rsidR="006956F3">
        <w:t xml:space="preserve">a </w:t>
      </w:r>
      <w:r w:rsidRPr="001B3D54">
        <w:t xml:space="preserve">simple TCP server </w:t>
      </w:r>
      <w:r w:rsidR="0098344E">
        <w:t>named</w:t>
      </w:r>
      <w:r w:rsidR="006956F3">
        <w:t xml:space="preserve"> </w:t>
      </w:r>
      <w:r w:rsidRPr="00F640C5">
        <w:rPr>
          <w:b/>
        </w:rPr>
        <w:t>m11tcpsrv.py</w:t>
      </w:r>
      <w:r w:rsidRPr="001B3D54">
        <w:t xml:space="preserve"> using </w:t>
      </w:r>
      <w:r w:rsidR="006956F3">
        <w:t xml:space="preserve">information from </w:t>
      </w:r>
      <w:r w:rsidRPr="001B3D54">
        <w:t xml:space="preserve">the “TCP Server” </w:t>
      </w:r>
      <w:r w:rsidR="006956F3">
        <w:t>chapter in</w:t>
      </w:r>
      <w:r w:rsidRPr="001B3D54">
        <w:t xml:space="preserve"> the </w:t>
      </w:r>
      <w:r w:rsidRPr="00F640C5">
        <w:rPr>
          <w:i/>
        </w:rPr>
        <w:t>Black Hat Python</w:t>
      </w:r>
      <w:r w:rsidRPr="001B3D54">
        <w:t xml:space="preserve"> textbook. </w:t>
      </w:r>
    </w:p>
    <w:p w14:paraId="3D8F06D6" w14:textId="291512D0" w:rsidR="00EF5E27" w:rsidRDefault="001B3D54" w:rsidP="00944E58">
      <w:pPr>
        <w:pStyle w:val="ListParagraph"/>
        <w:numPr>
          <w:ilvl w:val="0"/>
          <w:numId w:val="47"/>
        </w:numPr>
        <w:spacing w:after="120"/>
        <w:ind w:left="360"/>
        <w:contextualSpacing w:val="0"/>
      </w:pPr>
      <w:r w:rsidRPr="001B3D54">
        <w:t xml:space="preserve">Run the server, point </w:t>
      </w:r>
      <w:r w:rsidR="006956F3">
        <w:t xml:space="preserve">it to </w:t>
      </w:r>
      <w:r w:rsidRPr="001B3D54">
        <w:t>your browser and record what the server receive</w:t>
      </w:r>
      <w:r w:rsidR="006956F3">
        <w:t>s</w:t>
      </w:r>
      <w:r w:rsidRPr="001B3D54">
        <w:t>.</w:t>
      </w:r>
    </w:p>
    <w:p w14:paraId="1354A5D5" w14:textId="44A0016F" w:rsidR="00DC54D6" w:rsidRDefault="00DC54D6" w:rsidP="00DC54D6">
      <w:pPr>
        <w:pStyle w:val="Heading1"/>
      </w:pPr>
      <w:bookmarkStart w:id="7" w:name="_Toc477850585"/>
      <w:r>
        <w:t>Problem 3</w:t>
      </w:r>
      <w:bookmarkEnd w:id="7"/>
    </w:p>
    <w:p w14:paraId="5ACF2D07" w14:textId="4CD8F450" w:rsidR="00F640C5" w:rsidRDefault="001B3D54" w:rsidP="00944E58">
      <w:pPr>
        <w:pStyle w:val="ListParagraph"/>
        <w:numPr>
          <w:ilvl w:val="0"/>
          <w:numId w:val="48"/>
        </w:numPr>
        <w:spacing w:after="120"/>
        <w:ind w:left="360"/>
      </w:pPr>
      <w:r>
        <w:t xml:space="preserve">Write </w:t>
      </w:r>
      <w:r w:rsidR="006956F3">
        <w:t xml:space="preserve">a </w:t>
      </w:r>
      <w:r>
        <w:t>daytime server in Python</w:t>
      </w:r>
      <w:r w:rsidR="006956F3">
        <w:t xml:space="preserve"> </w:t>
      </w:r>
      <w:r w:rsidR="00F640C5">
        <w:t xml:space="preserve">named </w:t>
      </w:r>
      <w:r w:rsidRPr="00F640C5">
        <w:rPr>
          <w:b/>
        </w:rPr>
        <w:t>m11timed.py</w:t>
      </w:r>
      <w:r w:rsidR="006956F3">
        <w:t xml:space="preserve"> and</w:t>
      </w:r>
      <w:r>
        <w:t xml:space="preserve"> </w:t>
      </w:r>
      <w:r w:rsidR="006956F3">
        <w:t>h</w:t>
      </w:r>
      <w:r>
        <w:t>ave it listen on port 2013.</w:t>
      </w:r>
    </w:p>
    <w:p w14:paraId="03474482" w14:textId="77777777" w:rsidR="00F640C5" w:rsidRDefault="001B3D54" w:rsidP="00944E58">
      <w:pPr>
        <w:pStyle w:val="ListParagraph"/>
        <w:numPr>
          <w:ilvl w:val="0"/>
          <w:numId w:val="48"/>
        </w:numPr>
        <w:spacing w:after="120"/>
        <w:ind w:left="360"/>
      </w:pPr>
      <w:r>
        <w:t>Implement UDP protocol</w:t>
      </w:r>
      <w:r w:rsidR="006956F3">
        <w:t>.</w:t>
      </w:r>
    </w:p>
    <w:p w14:paraId="7CBCDD2C" w14:textId="2E3FA978" w:rsidR="001B3D54" w:rsidRDefault="006956F3" w:rsidP="00944E58">
      <w:pPr>
        <w:pStyle w:val="ListParagraph"/>
        <w:numPr>
          <w:ilvl w:val="0"/>
          <w:numId w:val="48"/>
        </w:numPr>
        <w:spacing w:after="120"/>
        <w:ind w:left="360"/>
      </w:pPr>
      <w:r>
        <w:t xml:space="preserve">Have the </w:t>
      </w:r>
      <w:r w:rsidR="001B3D54">
        <w:t xml:space="preserve">server reply to any packet received with </w:t>
      </w:r>
      <w:r>
        <w:t xml:space="preserve">a </w:t>
      </w:r>
      <w:r w:rsidR="001B3D54">
        <w:t>packet containing the UTC current date and time in the following format:</w:t>
      </w:r>
      <w:r w:rsidR="00F640C5">
        <w:t xml:space="preserve"> </w:t>
      </w:r>
      <w:r w:rsidR="001B3D54">
        <w:t>YYYY-MM-DD HH:MM:SS &lt;</w:t>
      </w:r>
      <w:proofErr w:type="spellStart"/>
      <w:r w:rsidR="001B3D54">
        <w:t>crlf</w:t>
      </w:r>
      <w:proofErr w:type="spellEnd"/>
      <w:r w:rsidR="001B3D54">
        <w:t>&gt;</w:t>
      </w:r>
    </w:p>
    <w:p w14:paraId="0810E989" w14:textId="5B5523E1" w:rsidR="00F640C5" w:rsidRDefault="001B3D54" w:rsidP="00944E58">
      <w:pPr>
        <w:pStyle w:val="ListParagraph"/>
        <w:numPr>
          <w:ilvl w:val="0"/>
          <w:numId w:val="48"/>
        </w:numPr>
        <w:spacing w:after="120"/>
        <w:ind w:left="360"/>
      </w:pPr>
      <w:r>
        <w:t xml:space="preserve">Use </w:t>
      </w:r>
      <w:r w:rsidR="006956F3">
        <w:t>a L</w:t>
      </w:r>
      <w:r>
        <w:t>inux command script to save your interactive terminal session.</w:t>
      </w:r>
    </w:p>
    <w:p w14:paraId="166D689E" w14:textId="77777777" w:rsidR="00F640C5" w:rsidRDefault="001B3D54" w:rsidP="00944E58">
      <w:pPr>
        <w:pStyle w:val="ListParagraph"/>
        <w:numPr>
          <w:ilvl w:val="0"/>
          <w:numId w:val="48"/>
        </w:numPr>
        <w:spacing w:after="120"/>
        <w:ind w:left="360"/>
      </w:pPr>
      <w:r>
        <w:t xml:space="preserve">Connect to your server using </w:t>
      </w:r>
      <w:proofErr w:type="spellStart"/>
      <w:r>
        <w:t>netcat</w:t>
      </w:r>
      <w:proofErr w:type="spellEnd"/>
      <w:r>
        <w:t xml:space="preserve"> in </w:t>
      </w:r>
      <w:r w:rsidR="006956F3">
        <w:t>a L</w:t>
      </w:r>
      <w:r>
        <w:t>inux environment</w:t>
      </w:r>
      <w:r w:rsidR="00F640C5">
        <w:t>.</w:t>
      </w:r>
    </w:p>
    <w:p w14:paraId="55D385D3" w14:textId="6C4E4CEC" w:rsidR="00DC54D6" w:rsidRDefault="00F640C5" w:rsidP="00944E58">
      <w:pPr>
        <w:pStyle w:val="ListParagraph"/>
        <w:numPr>
          <w:ilvl w:val="0"/>
          <w:numId w:val="48"/>
        </w:numPr>
        <w:spacing w:after="120"/>
        <w:ind w:left="360"/>
      </w:pPr>
      <w:r>
        <w:t>R</w:t>
      </w:r>
      <w:r w:rsidR="001B3D54">
        <w:t>eport the relevant part of your console log.</w:t>
      </w:r>
    </w:p>
    <w:p w14:paraId="3E917E69" w14:textId="75F71FD0" w:rsidR="00095186" w:rsidRDefault="00095186" w:rsidP="00095186">
      <w:pPr>
        <w:pStyle w:val="Heading1"/>
      </w:pPr>
      <w:bookmarkStart w:id="8" w:name="_Toc477850586"/>
      <w:r>
        <w:t>Problem 4</w:t>
      </w:r>
      <w:bookmarkEnd w:id="8"/>
    </w:p>
    <w:p w14:paraId="0B36816F" w14:textId="60720619" w:rsidR="00F314AD" w:rsidRDefault="001B3D54" w:rsidP="00944E58">
      <w:pPr>
        <w:pStyle w:val="ListParagraph"/>
        <w:numPr>
          <w:ilvl w:val="0"/>
          <w:numId w:val="49"/>
        </w:numPr>
        <w:spacing w:after="120"/>
        <w:ind w:left="360"/>
      </w:pPr>
      <w:r w:rsidRPr="001B3D54">
        <w:t xml:space="preserve">Write </w:t>
      </w:r>
      <w:r w:rsidR="00F640C5">
        <w:t xml:space="preserve">a </w:t>
      </w:r>
      <w:r w:rsidRPr="001B3D54">
        <w:t xml:space="preserve">simple UDP client in Python </w:t>
      </w:r>
      <w:r w:rsidR="00F640C5">
        <w:t xml:space="preserve">named </w:t>
      </w:r>
      <w:r w:rsidRPr="00F640C5">
        <w:rPr>
          <w:b/>
        </w:rPr>
        <w:t>m11udpc.py</w:t>
      </w:r>
      <w:r w:rsidR="00F314AD">
        <w:t xml:space="preserve"> that</w:t>
      </w:r>
      <w:r w:rsidRPr="001B3D54">
        <w:t xml:space="preserve"> get</w:t>
      </w:r>
      <w:r w:rsidR="00F314AD">
        <w:t>s</w:t>
      </w:r>
      <w:r w:rsidRPr="001B3D54">
        <w:t xml:space="preserve"> two parameters</w:t>
      </w:r>
      <w:r w:rsidR="00F314AD">
        <w:t>:</w:t>
      </w:r>
      <w:r w:rsidRPr="001B3D54">
        <w:t xml:space="preserve">  the name or </w:t>
      </w:r>
      <w:r w:rsidR="006956F3">
        <w:t>IP</w:t>
      </w:r>
      <w:r w:rsidRPr="001B3D54">
        <w:t xml:space="preserve"> address of the server and the port to send one UDP packet to. </w:t>
      </w:r>
    </w:p>
    <w:p w14:paraId="164B71D5" w14:textId="16F5EA2E" w:rsidR="00F640C5" w:rsidRDefault="001B3D54" w:rsidP="00944E58">
      <w:pPr>
        <w:pStyle w:val="ListParagraph"/>
        <w:numPr>
          <w:ilvl w:val="0"/>
          <w:numId w:val="49"/>
        </w:numPr>
        <w:spacing w:after="120"/>
        <w:ind w:left="360"/>
      </w:pPr>
      <w:r w:rsidRPr="001B3D54">
        <w:t xml:space="preserve">Run the client and request the time </w:t>
      </w:r>
      <w:r w:rsidR="006956F3">
        <w:t xml:space="preserve">from the server </w:t>
      </w:r>
      <w:r w:rsidR="00A33E29">
        <w:t xml:space="preserve">you </w:t>
      </w:r>
      <w:r w:rsidR="006956F3">
        <w:t>implemented in P</w:t>
      </w:r>
      <w:r w:rsidRPr="001B3D54">
        <w:t>roblem 2</w:t>
      </w:r>
      <w:r w:rsidR="00A33E29">
        <w:t>.</w:t>
      </w:r>
    </w:p>
    <w:p w14:paraId="13AB3C48" w14:textId="044B589B" w:rsidR="00F640C5" w:rsidRDefault="00A33E29" w:rsidP="00944E58">
      <w:pPr>
        <w:pStyle w:val="ListParagraph"/>
        <w:numPr>
          <w:ilvl w:val="0"/>
          <w:numId w:val="49"/>
        </w:numPr>
        <w:spacing w:after="120"/>
        <w:ind w:left="360"/>
      </w:pPr>
      <w:r>
        <w:t>R</w:t>
      </w:r>
      <w:r w:rsidR="001B3D54" w:rsidRPr="001B3D54">
        <w:t>eport the time</w:t>
      </w:r>
      <w:r>
        <w:t>,</w:t>
      </w:r>
      <w:r w:rsidR="001B3D54" w:rsidRPr="001B3D54">
        <w:t xml:space="preserve"> corrected for </w:t>
      </w:r>
      <w:r>
        <w:t xml:space="preserve">your </w:t>
      </w:r>
      <w:r w:rsidR="001B3D54" w:rsidRPr="001B3D54">
        <w:t>local time zone.</w:t>
      </w:r>
    </w:p>
    <w:p w14:paraId="6EAB4E45" w14:textId="2B343FE5" w:rsidR="00095186" w:rsidRDefault="001B3D54" w:rsidP="00944E58">
      <w:pPr>
        <w:pStyle w:val="ListParagraph"/>
        <w:numPr>
          <w:ilvl w:val="0"/>
          <w:numId w:val="49"/>
        </w:numPr>
        <w:spacing w:after="120"/>
        <w:ind w:left="360"/>
      </w:pPr>
      <w:r w:rsidRPr="001B3D54">
        <w:t xml:space="preserve">Report </w:t>
      </w:r>
      <w:r w:rsidR="00A33E29">
        <w:t xml:space="preserve">the </w:t>
      </w:r>
      <w:r w:rsidRPr="001B3D54">
        <w:t>console log.</w:t>
      </w:r>
    </w:p>
    <w:p w14:paraId="0CF29D7E" w14:textId="34A369F2" w:rsidR="001B3D54" w:rsidRDefault="001B3D54" w:rsidP="001B3D54">
      <w:pPr>
        <w:pStyle w:val="Heading1"/>
      </w:pPr>
      <w:r>
        <w:t>Problem 5</w:t>
      </w:r>
    </w:p>
    <w:p w14:paraId="5BD54C13" w14:textId="72E528EE" w:rsidR="00F640C5" w:rsidRDefault="001B3D54" w:rsidP="00944E58">
      <w:pPr>
        <w:pStyle w:val="ListParagraph"/>
        <w:numPr>
          <w:ilvl w:val="0"/>
          <w:numId w:val="44"/>
        </w:numPr>
        <w:spacing w:after="120"/>
        <w:ind w:left="360"/>
        <w:contextualSpacing w:val="0"/>
      </w:pPr>
      <w:r w:rsidRPr="001B3D54">
        <w:t>I</w:t>
      </w:r>
      <w:r w:rsidR="006956F3">
        <w:t>mprove the daytime server from P</w:t>
      </w:r>
      <w:r w:rsidRPr="001B3D54">
        <w:t>roblem 2</w:t>
      </w:r>
      <w:r w:rsidR="00A33E29">
        <w:t xml:space="preserve"> and</w:t>
      </w:r>
      <w:r w:rsidRPr="001B3D54">
        <w:t xml:space="preserve"> </w:t>
      </w:r>
      <w:r w:rsidR="00F640C5">
        <w:t>name</w:t>
      </w:r>
      <w:r w:rsidR="00F640C5" w:rsidRPr="001B3D54">
        <w:t xml:space="preserve"> </w:t>
      </w:r>
      <w:r w:rsidRPr="001B3D54">
        <w:t xml:space="preserve">it </w:t>
      </w:r>
      <w:r w:rsidRPr="00A33E29">
        <w:rPr>
          <w:b/>
        </w:rPr>
        <w:t>m11synctimed.py</w:t>
      </w:r>
      <w:r w:rsidRPr="001B3D54">
        <w:t>.</w:t>
      </w:r>
    </w:p>
    <w:p w14:paraId="09C4E553" w14:textId="718A353E" w:rsidR="00F640C5" w:rsidRDefault="001B3D54" w:rsidP="00944E58">
      <w:pPr>
        <w:pStyle w:val="ListParagraph"/>
        <w:numPr>
          <w:ilvl w:val="0"/>
          <w:numId w:val="44"/>
        </w:numPr>
        <w:spacing w:after="120"/>
        <w:ind w:left="360"/>
        <w:contextualSpacing w:val="0"/>
      </w:pPr>
      <w:r w:rsidRPr="001B3D54">
        <w:t>Have th</w:t>
      </w:r>
      <w:r w:rsidR="00A33E29">
        <w:t>is</w:t>
      </w:r>
      <w:r w:rsidRPr="001B3D54">
        <w:t xml:space="preserve"> server get accurate time information by sending </w:t>
      </w:r>
      <w:r w:rsidR="00A33E29">
        <w:t xml:space="preserve">a </w:t>
      </w:r>
      <w:r w:rsidRPr="001B3D54">
        <w:t xml:space="preserve">UDP packet to </w:t>
      </w:r>
      <w:proofErr w:type="spellStart"/>
      <w:r w:rsidRPr="00A33E29">
        <w:rPr>
          <w:b/>
        </w:rPr>
        <w:t>time.nist.go</w:t>
      </w:r>
      <w:proofErr w:type="spellEnd"/>
      <w:r w:rsidRPr="001B3D54">
        <w:t xml:space="preserve"> on port 37, using the SNTP protocol described in RFC4330.</w:t>
      </w:r>
    </w:p>
    <w:p w14:paraId="0EED417F" w14:textId="7AA01337" w:rsidR="00F640C5" w:rsidRDefault="001B3D54" w:rsidP="00944E58">
      <w:pPr>
        <w:pStyle w:val="ListParagraph"/>
        <w:numPr>
          <w:ilvl w:val="0"/>
          <w:numId w:val="44"/>
        </w:numPr>
        <w:spacing w:after="120"/>
        <w:ind w:left="360"/>
        <w:contextualSpacing w:val="0"/>
      </w:pPr>
      <w:r w:rsidRPr="001B3D54">
        <w:t xml:space="preserve">Connect to the server using the </w:t>
      </w:r>
      <w:r w:rsidR="006956F3">
        <w:t>UDP</w:t>
      </w:r>
      <w:r w:rsidRPr="001B3D54">
        <w:t xml:space="preserve"> client </w:t>
      </w:r>
      <w:r w:rsidR="00A33E29">
        <w:t>you wrote</w:t>
      </w:r>
      <w:r w:rsidRPr="001B3D54">
        <w:t xml:space="preserve"> in </w:t>
      </w:r>
      <w:r w:rsidR="006956F3">
        <w:t>P</w:t>
      </w:r>
      <w:r w:rsidRPr="001B3D54">
        <w:t>roblem 3.</w:t>
      </w:r>
    </w:p>
    <w:p w14:paraId="02C64FDE" w14:textId="3EF65278" w:rsidR="001B3D54" w:rsidRDefault="001B3D54" w:rsidP="00944E58">
      <w:pPr>
        <w:pStyle w:val="ListParagraph"/>
        <w:numPr>
          <w:ilvl w:val="0"/>
          <w:numId w:val="44"/>
        </w:numPr>
        <w:spacing w:after="120"/>
        <w:ind w:left="360"/>
        <w:contextualSpacing w:val="0"/>
      </w:pPr>
      <w:r w:rsidRPr="001B3D54">
        <w:lastRenderedPageBreak/>
        <w:t xml:space="preserve">Report </w:t>
      </w:r>
      <w:r w:rsidR="00A33E29">
        <w:t xml:space="preserve">the </w:t>
      </w:r>
      <w:r w:rsidRPr="001B3D54">
        <w:t>console log.</w:t>
      </w: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4"/>
      <w:footerReference w:type="first" r:id="rId15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3DDD4" w14:textId="77777777" w:rsidR="00B36AF4" w:rsidRDefault="00B36AF4" w:rsidP="007F2B57">
      <w:r>
        <w:separator/>
      </w:r>
    </w:p>
    <w:p w14:paraId="4461CE87" w14:textId="77777777" w:rsidR="00B36AF4" w:rsidRDefault="00B36AF4" w:rsidP="007F2B57"/>
    <w:p w14:paraId="773CF9F1" w14:textId="77777777" w:rsidR="00B36AF4" w:rsidRDefault="00B36AF4" w:rsidP="007F2B57"/>
  </w:endnote>
  <w:endnote w:type="continuationSeparator" w:id="0">
    <w:p w14:paraId="2BF8F66B" w14:textId="77777777" w:rsidR="00B36AF4" w:rsidRDefault="00B36AF4" w:rsidP="007F2B57">
      <w:r>
        <w:continuationSeparator/>
      </w:r>
    </w:p>
    <w:p w14:paraId="09123AB8" w14:textId="77777777" w:rsidR="00B36AF4" w:rsidRDefault="00B36AF4" w:rsidP="007F2B57"/>
    <w:p w14:paraId="1B636223" w14:textId="77777777" w:rsidR="00B36AF4" w:rsidRDefault="00B36AF4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097F8" w14:textId="77777777" w:rsidR="00B36AF4" w:rsidRDefault="00B36AF4" w:rsidP="007F2B57">
      <w:r>
        <w:separator/>
      </w:r>
    </w:p>
    <w:p w14:paraId="7B52E2D3" w14:textId="77777777" w:rsidR="00B36AF4" w:rsidRDefault="00B36AF4" w:rsidP="007F2B57"/>
    <w:p w14:paraId="35D4C1C6" w14:textId="77777777" w:rsidR="00B36AF4" w:rsidRDefault="00B36AF4" w:rsidP="007F2B57"/>
  </w:footnote>
  <w:footnote w:type="continuationSeparator" w:id="0">
    <w:p w14:paraId="1B79588E" w14:textId="77777777" w:rsidR="00B36AF4" w:rsidRDefault="00B36AF4" w:rsidP="007F2B57">
      <w:r>
        <w:continuationSeparator/>
      </w:r>
    </w:p>
    <w:p w14:paraId="19470BCA" w14:textId="77777777" w:rsidR="00B36AF4" w:rsidRDefault="00B36AF4" w:rsidP="007F2B57"/>
    <w:p w14:paraId="559C13CE" w14:textId="77777777" w:rsidR="00B36AF4" w:rsidRDefault="00B36AF4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63C7E"/>
    <w:multiLevelType w:val="hybridMultilevel"/>
    <w:tmpl w:val="E4FC5A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16015"/>
    <w:multiLevelType w:val="hybridMultilevel"/>
    <w:tmpl w:val="86700A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60041"/>
    <w:multiLevelType w:val="hybridMultilevel"/>
    <w:tmpl w:val="BA583F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D173D6"/>
    <w:multiLevelType w:val="hybridMultilevel"/>
    <w:tmpl w:val="3B7EAE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C23CEF"/>
    <w:multiLevelType w:val="hybridMultilevel"/>
    <w:tmpl w:val="AAFAB8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A0C76"/>
    <w:multiLevelType w:val="hybridMultilevel"/>
    <w:tmpl w:val="37FA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D315D"/>
    <w:multiLevelType w:val="hybridMultilevel"/>
    <w:tmpl w:val="1284A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1C05"/>
    <w:multiLevelType w:val="hybridMultilevel"/>
    <w:tmpl w:val="1E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74C31"/>
    <w:multiLevelType w:val="hybridMultilevel"/>
    <w:tmpl w:val="1E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7215F"/>
    <w:multiLevelType w:val="hybridMultilevel"/>
    <w:tmpl w:val="C6C628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D85B11"/>
    <w:multiLevelType w:val="hybridMultilevel"/>
    <w:tmpl w:val="79F65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924D5"/>
    <w:multiLevelType w:val="hybridMultilevel"/>
    <w:tmpl w:val="64CC6D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1FB8"/>
    <w:multiLevelType w:val="hybridMultilevel"/>
    <w:tmpl w:val="18D4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70FE5"/>
    <w:multiLevelType w:val="hybridMultilevel"/>
    <w:tmpl w:val="D8B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912608"/>
    <w:multiLevelType w:val="hybridMultilevel"/>
    <w:tmpl w:val="8D70AC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8F657E"/>
    <w:multiLevelType w:val="hybridMultilevel"/>
    <w:tmpl w:val="B87C1F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54302"/>
    <w:multiLevelType w:val="hybridMultilevel"/>
    <w:tmpl w:val="A904A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2" w15:restartNumberingAfterBreak="0">
    <w:nsid w:val="67394702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DA524BC"/>
    <w:multiLevelType w:val="hybridMultilevel"/>
    <w:tmpl w:val="F80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8336CD"/>
    <w:multiLevelType w:val="hybridMultilevel"/>
    <w:tmpl w:val="2E6AE6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5B0800"/>
    <w:multiLevelType w:val="hybridMultilevel"/>
    <w:tmpl w:val="0FB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330BA7"/>
    <w:multiLevelType w:val="hybridMultilevel"/>
    <w:tmpl w:val="53C4FC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F69BD"/>
    <w:multiLevelType w:val="hybridMultilevel"/>
    <w:tmpl w:val="75E097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C0343E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2"/>
  </w:num>
  <w:num w:numId="3">
    <w:abstractNumId w:val="22"/>
  </w:num>
  <w:num w:numId="4">
    <w:abstractNumId w:val="3"/>
  </w:num>
  <w:num w:numId="5">
    <w:abstractNumId w:val="37"/>
  </w:num>
  <w:num w:numId="6">
    <w:abstractNumId w:val="8"/>
  </w:num>
  <w:num w:numId="7">
    <w:abstractNumId w:val="43"/>
  </w:num>
  <w:num w:numId="8">
    <w:abstractNumId w:val="45"/>
  </w:num>
  <w:num w:numId="9">
    <w:abstractNumId w:val="13"/>
  </w:num>
  <w:num w:numId="10">
    <w:abstractNumId w:val="25"/>
  </w:num>
  <w:num w:numId="11">
    <w:abstractNumId w:val="31"/>
  </w:num>
  <w:num w:numId="12">
    <w:abstractNumId w:val="28"/>
  </w:num>
  <w:num w:numId="13">
    <w:abstractNumId w:val="35"/>
  </w:num>
  <w:num w:numId="14">
    <w:abstractNumId w:val="5"/>
  </w:num>
  <w:num w:numId="15">
    <w:abstractNumId w:val="50"/>
  </w:num>
  <w:num w:numId="16">
    <w:abstractNumId w:val="10"/>
  </w:num>
  <w:num w:numId="17">
    <w:abstractNumId w:val="39"/>
  </w:num>
  <w:num w:numId="18">
    <w:abstractNumId w:val="0"/>
  </w:num>
  <w:num w:numId="19">
    <w:abstractNumId w:val="2"/>
  </w:num>
  <w:num w:numId="20">
    <w:abstractNumId w:val="38"/>
  </w:num>
  <w:num w:numId="21">
    <w:abstractNumId w:val="20"/>
  </w:num>
  <w:num w:numId="22">
    <w:abstractNumId w:val="41"/>
  </w:num>
  <w:num w:numId="23">
    <w:abstractNumId w:val="23"/>
  </w:num>
  <w:num w:numId="24">
    <w:abstractNumId w:val="19"/>
  </w:num>
  <w:num w:numId="25">
    <w:abstractNumId w:val="14"/>
  </w:num>
  <w:num w:numId="26">
    <w:abstractNumId w:val="1"/>
  </w:num>
  <w:num w:numId="27">
    <w:abstractNumId w:val="29"/>
  </w:num>
  <w:num w:numId="28">
    <w:abstractNumId w:val="26"/>
  </w:num>
  <w:num w:numId="29">
    <w:abstractNumId w:val="34"/>
  </w:num>
  <w:num w:numId="30">
    <w:abstractNumId w:val="47"/>
  </w:num>
  <w:num w:numId="31">
    <w:abstractNumId w:val="51"/>
  </w:num>
  <w:num w:numId="32">
    <w:abstractNumId w:val="21"/>
  </w:num>
  <w:num w:numId="33">
    <w:abstractNumId w:val="42"/>
  </w:num>
  <w:num w:numId="34">
    <w:abstractNumId w:val="12"/>
  </w:num>
  <w:num w:numId="35">
    <w:abstractNumId w:val="27"/>
  </w:num>
  <w:num w:numId="36">
    <w:abstractNumId w:val="44"/>
  </w:num>
  <w:num w:numId="37">
    <w:abstractNumId w:val="17"/>
  </w:num>
  <w:num w:numId="38">
    <w:abstractNumId w:val="36"/>
  </w:num>
  <w:num w:numId="39">
    <w:abstractNumId w:val="16"/>
  </w:num>
  <w:num w:numId="40">
    <w:abstractNumId w:val="11"/>
  </w:num>
  <w:num w:numId="41">
    <w:abstractNumId w:val="48"/>
  </w:num>
  <w:num w:numId="42">
    <w:abstractNumId w:val="4"/>
  </w:num>
  <w:num w:numId="43">
    <w:abstractNumId w:val="9"/>
  </w:num>
  <w:num w:numId="44">
    <w:abstractNumId w:val="7"/>
  </w:num>
  <w:num w:numId="45">
    <w:abstractNumId w:val="30"/>
  </w:num>
  <w:num w:numId="46">
    <w:abstractNumId w:val="49"/>
  </w:num>
  <w:num w:numId="47">
    <w:abstractNumId w:val="18"/>
  </w:num>
  <w:num w:numId="48">
    <w:abstractNumId w:val="6"/>
  </w:num>
  <w:num w:numId="49">
    <w:abstractNumId w:val="15"/>
  </w:num>
  <w:num w:numId="50">
    <w:abstractNumId w:val="24"/>
  </w:num>
  <w:num w:numId="51">
    <w:abstractNumId w:val="33"/>
  </w:num>
  <w:num w:numId="52">
    <w:abstractNumId w:val="4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22497"/>
    <w:rsid w:val="00023785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87CD6"/>
    <w:rsid w:val="0009096F"/>
    <w:rsid w:val="00090ACB"/>
    <w:rsid w:val="00095186"/>
    <w:rsid w:val="00095D68"/>
    <w:rsid w:val="000A6049"/>
    <w:rsid w:val="000D5A67"/>
    <w:rsid w:val="000D6CD4"/>
    <w:rsid w:val="001022DC"/>
    <w:rsid w:val="0010711D"/>
    <w:rsid w:val="00117156"/>
    <w:rsid w:val="001328B2"/>
    <w:rsid w:val="001330A5"/>
    <w:rsid w:val="00144E22"/>
    <w:rsid w:val="00151EC3"/>
    <w:rsid w:val="001547CE"/>
    <w:rsid w:val="0016421B"/>
    <w:rsid w:val="001A0A50"/>
    <w:rsid w:val="001A7B2E"/>
    <w:rsid w:val="001B0A05"/>
    <w:rsid w:val="001B2261"/>
    <w:rsid w:val="001B3D54"/>
    <w:rsid w:val="001C38F4"/>
    <w:rsid w:val="001C39D4"/>
    <w:rsid w:val="001C77AE"/>
    <w:rsid w:val="001D399F"/>
    <w:rsid w:val="001E2684"/>
    <w:rsid w:val="001E53ED"/>
    <w:rsid w:val="001E692B"/>
    <w:rsid w:val="002049CA"/>
    <w:rsid w:val="002267EB"/>
    <w:rsid w:val="00235887"/>
    <w:rsid w:val="00242511"/>
    <w:rsid w:val="00250647"/>
    <w:rsid w:val="00253EC4"/>
    <w:rsid w:val="00264C10"/>
    <w:rsid w:val="00276B8F"/>
    <w:rsid w:val="00292D2F"/>
    <w:rsid w:val="002A244D"/>
    <w:rsid w:val="002C6414"/>
    <w:rsid w:val="002D316C"/>
    <w:rsid w:val="002E0357"/>
    <w:rsid w:val="002E21F7"/>
    <w:rsid w:val="002F3569"/>
    <w:rsid w:val="00307F3C"/>
    <w:rsid w:val="0031046A"/>
    <w:rsid w:val="00311CEF"/>
    <w:rsid w:val="00311F98"/>
    <w:rsid w:val="00313910"/>
    <w:rsid w:val="003152BC"/>
    <w:rsid w:val="00337BAE"/>
    <w:rsid w:val="00342C34"/>
    <w:rsid w:val="00350155"/>
    <w:rsid w:val="00350648"/>
    <w:rsid w:val="00352F37"/>
    <w:rsid w:val="00357496"/>
    <w:rsid w:val="00373D1D"/>
    <w:rsid w:val="00393D87"/>
    <w:rsid w:val="003A3840"/>
    <w:rsid w:val="003A415F"/>
    <w:rsid w:val="003F12CC"/>
    <w:rsid w:val="003F1384"/>
    <w:rsid w:val="003F3614"/>
    <w:rsid w:val="00404852"/>
    <w:rsid w:val="00412481"/>
    <w:rsid w:val="0042014E"/>
    <w:rsid w:val="00426F5E"/>
    <w:rsid w:val="0043365C"/>
    <w:rsid w:val="00433B33"/>
    <w:rsid w:val="00442EE8"/>
    <w:rsid w:val="004503C5"/>
    <w:rsid w:val="004540D0"/>
    <w:rsid w:val="004555CF"/>
    <w:rsid w:val="00457729"/>
    <w:rsid w:val="00464AA9"/>
    <w:rsid w:val="00475522"/>
    <w:rsid w:val="00494331"/>
    <w:rsid w:val="004974D2"/>
    <w:rsid w:val="004A51BA"/>
    <w:rsid w:val="004A5416"/>
    <w:rsid w:val="004B3928"/>
    <w:rsid w:val="004C46F7"/>
    <w:rsid w:val="004C4C4D"/>
    <w:rsid w:val="004C6B67"/>
    <w:rsid w:val="004E2235"/>
    <w:rsid w:val="004F49A0"/>
    <w:rsid w:val="0050120A"/>
    <w:rsid w:val="00501CD1"/>
    <w:rsid w:val="00501F87"/>
    <w:rsid w:val="00512D26"/>
    <w:rsid w:val="00551EE2"/>
    <w:rsid w:val="00564098"/>
    <w:rsid w:val="00566DA9"/>
    <w:rsid w:val="00567E74"/>
    <w:rsid w:val="00590F16"/>
    <w:rsid w:val="00595E89"/>
    <w:rsid w:val="005A25B4"/>
    <w:rsid w:val="005B1F6A"/>
    <w:rsid w:val="005B2B6A"/>
    <w:rsid w:val="006075E7"/>
    <w:rsid w:val="006148DC"/>
    <w:rsid w:val="00635BFE"/>
    <w:rsid w:val="00642125"/>
    <w:rsid w:val="00644444"/>
    <w:rsid w:val="00644DDC"/>
    <w:rsid w:val="00656C5F"/>
    <w:rsid w:val="00657374"/>
    <w:rsid w:val="00666EA3"/>
    <w:rsid w:val="006740A1"/>
    <w:rsid w:val="00693BE9"/>
    <w:rsid w:val="0069485B"/>
    <w:rsid w:val="006956F3"/>
    <w:rsid w:val="006A1CDF"/>
    <w:rsid w:val="006A6D5A"/>
    <w:rsid w:val="006C16DE"/>
    <w:rsid w:val="006E684C"/>
    <w:rsid w:val="006F531E"/>
    <w:rsid w:val="00736FFC"/>
    <w:rsid w:val="007549A4"/>
    <w:rsid w:val="007767A0"/>
    <w:rsid w:val="007A5107"/>
    <w:rsid w:val="007B6BA5"/>
    <w:rsid w:val="007C12F5"/>
    <w:rsid w:val="007C2223"/>
    <w:rsid w:val="007C73E8"/>
    <w:rsid w:val="007D01AD"/>
    <w:rsid w:val="007D131C"/>
    <w:rsid w:val="007E5769"/>
    <w:rsid w:val="007F2B57"/>
    <w:rsid w:val="008022C1"/>
    <w:rsid w:val="0081012B"/>
    <w:rsid w:val="00812F17"/>
    <w:rsid w:val="0083252A"/>
    <w:rsid w:val="008334C1"/>
    <w:rsid w:val="00835E23"/>
    <w:rsid w:val="008411EE"/>
    <w:rsid w:val="0084783A"/>
    <w:rsid w:val="00847FFA"/>
    <w:rsid w:val="00861D07"/>
    <w:rsid w:val="0088153E"/>
    <w:rsid w:val="008853E9"/>
    <w:rsid w:val="00895D90"/>
    <w:rsid w:val="00897B0B"/>
    <w:rsid w:val="008A1EC8"/>
    <w:rsid w:val="008B2EBF"/>
    <w:rsid w:val="008B573D"/>
    <w:rsid w:val="008B5F02"/>
    <w:rsid w:val="008B6EED"/>
    <w:rsid w:val="008B7CD9"/>
    <w:rsid w:val="008C2999"/>
    <w:rsid w:val="008C2E88"/>
    <w:rsid w:val="008D2B18"/>
    <w:rsid w:val="008E466E"/>
    <w:rsid w:val="008E7053"/>
    <w:rsid w:val="00900BDB"/>
    <w:rsid w:val="00906ADA"/>
    <w:rsid w:val="009213A0"/>
    <w:rsid w:val="00926A68"/>
    <w:rsid w:val="00935B3E"/>
    <w:rsid w:val="00944E58"/>
    <w:rsid w:val="009539CD"/>
    <w:rsid w:val="00955C37"/>
    <w:rsid w:val="00956AFF"/>
    <w:rsid w:val="00970B47"/>
    <w:rsid w:val="009744B7"/>
    <w:rsid w:val="0098344E"/>
    <w:rsid w:val="0099405D"/>
    <w:rsid w:val="009A2A34"/>
    <w:rsid w:val="009A557C"/>
    <w:rsid w:val="009C1F3C"/>
    <w:rsid w:val="009C77F7"/>
    <w:rsid w:val="009F6C19"/>
    <w:rsid w:val="00A07387"/>
    <w:rsid w:val="00A213D6"/>
    <w:rsid w:val="00A300E3"/>
    <w:rsid w:val="00A33E29"/>
    <w:rsid w:val="00A43DEB"/>
    <w:rsid w:val="00A45EC3"/>
    <w:rsid w:val="00A45FB0"/>
    <w:rsid w:val="00A504CA"/>
    <w:rsid w:val="00A5077E"/>
    <w:rsid w:val="00A55FD4"/>
    <w:rsid w:val="00A70299"/>
    <w:rsid w:val="00A86C79"/>
    <w:rsid w:val="00AA3847"/>
    <w:rsid w:val="00AB152B"/>
    <w:rsid w:val="00AC0083"/>
    <w:rsid w:val="00AD3443"/>
    <w:rsid w:val="00AE11F9"/>
    <w:rsid w:val="00B074E1"/>
    <w:rsid w:val="00B317F4"/>
    <w:rsid w:val="00B36AF4"/>
    <w:rsid w:val="00B4401E"/>
    <w:rsid w:val="00B50963"/>
    <w:rsid w:val="00B53BF5"/>
    <w:rsid w:val="00B967B9"/>
    <w:rsid w:val="00B97B1D"/>
    <w:rsid w:val="00BA4726"/>
    <w:rsid w:val="00BA75D0"/>
    <w:rsid w:val="00BB3F7A"/>
    <w:rsid w:val="00BC59C2"/>
    <w:rsid w:val="00BC625A"/>
    <w:rsid w:val="00BD6DFC"/>
    <w:rsid w:val="00BE4CF4"/>
    <w:rsid w:val="00BE5F60"/>
    <w:rsid w:val="00BF377E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4AF5"/>
    <w:rsid w:val="00C577BB"/>
    <w:rsid w:val="00C72591"/>
    <w:rsid w:val="00C91BB9"/>
    <w:rsid w:val="00C964E5"/>
    <w:rsid w:val="00CA62B7"/>
    <w:rsid w:val="00CC08CE"/>
    <w:rsid w:val="00CC0FE8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B0871"/>
    <w:rsid w:val="00DB23A1"/>
    <w:rsid w:val="00DC1539"/>
    <w:rsid w:val="00DC3BFD"/>
    <w:rsid w:val="00DC54D6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75622"/>
    <w:rsid w:val="00E93DA3"/>
    <w:rsid w:val="00EA0ED5"/>
    <w:rsid w:val="00EA5E49"/>
    <w:rsid w:val="00EB176F"/>
    <w:rsid w:val="00EC1D13"/>
    <w:rsid w:val="00EC5E6E"/>
    <w:rsid w:val="00ED3282"/>
    <w:rsid w:val="00ED5812"/>
    <w:rsid w:val="00EF2314"/>
    <w:rsid w:val="00EF2EBA"/>
    <w:rsid w:val="00EF5C89"/>
    <w:rsid w:val="00EF5E27"/>
    <w:rsid w:val="00F03265"/>
    <w:rsid w:val="00F0551D"/>
    <w:rsid w:val="00F116E0"/>
    <w:rsid w:val="00F216F2"/>
    <w:rsid w:val="00F314AD"/>
    <w:rsid w:val="00F33A84"/>
    <w:rsid w:val="00F33B45"/>
    <w:rsid w:val="00F475A9"/>
    <w:rsid w:val="00F62EC0"/>
    <w:rsid w:val="00F640C5"/>
    <w:rsid w:val="00F66AFE"/>
    <w:rsid w:val="00F84035"/>
    <w:rsid w:val="00F8588C"/>
    <w:rsid w:val="00F86647"/>
    <w:rsid w:val="00F95AEC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itss.biome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433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f.nist.gov/tf-cgi/servers.cg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gros-students.blogspot.ca/2014/05/immunity-debugger-basics-part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ns.org/reading-room/whitepapers/malicious/basic-reverse-engineering-immunity-debugger-36982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59185-2782-41AA-9BCA-6946263B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3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3</cp:revision>
  <cp:lastPrinted>2016-05-26T19:36:00Z</cp:lastPrinted>
  <dcterms:created xsi:type="dcterms:W3CDTF">2017-05-12T14:28:00Z</dcterms:created>
  <dcterms:modified xsi:type="dcterms:W3CDTF">2017-05-12T14:32:00Z</dcterms:modified>
</cp:coreProperties>
</file>