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1B2CC4BF" w:rsidR="00D67285" w:rsidRPr="00A45EC3" w:rsidRDefault="00906ADA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Debugging Theory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1B2CC4BF" w:rsidR="00D67285" w:rsidRPr="00A45EC3" w:rsidRDefault="00906ADA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Debugging Theory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25B6084E" w14:textId="77777777" w:rsidR="00BD6DFC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6902716" w:history="1">
            <w:r w:rsidR="00BD6DFC" w:rsidRPr="0072348F">
              <w:rPr>
                <w:rStyle w:val="Hyperlink"/>
              </w:rPr>
              <w:t>Objectives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_Toc476902716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2</w:t>
            </w:r>
            <w:r w:rsidR="00BD6DFC">
              <w:rPr>
                <w:webHidden/>
              </w:rPr>
              <w:fldChar w:fldCharType="end"/>
            </w:r>
          </w:hyperlink>
        </w:p>
        <w:p w14:paraId="53695FE4" w14:textId="77777777" w:rsidR="00BD6DFC" w:rsidRDefault="000A71C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17" w:history="1">
            <w:r w:rsidR="00BD6DFC" w:rsidRPr="0072348F">
              <w:rPr>
                <w:rStyle w:val="Hyperlink"/>
              </w:rPr>
              <w:t>Background Reading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_Toc476902717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2</w:t>
            </w:r>
            <w:r w:rsidR="00BD6DFC">
              <w:rPr>
                <w:webHidden/>
              </w:rPr>
              <w:fldChar w:fldCharType="end"/>
            </w:r>
          </w:hyperlink>
        </w:p>
        <w:p w14:paraId="0C909994" w14:textId="77777777" w:rsidR="00BD6DFC" w:rsidRDefault="000A71C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18" w:history="1">
            <w:r w:rsidR="00BD6DFC" w:rsidRPr="0072348F">
              <w:rPr>
                <w:rStyle w:val="Hyperlink"/>
              </w:rPr>
              <w:t>Important Information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_Toc476902718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2</w:t>
            </w:r>
            <w:r w:rsidR="00BD6DFC">
              <w:rPr>
                <w:webHidden/>
              </w:rPr>
              <w:fldChar w:fldCharType="end"/>
            </w:r>
          </w:hyperlink>
        </w:p>
        <w:p w14:paraId="22607DE3" w14:textId="77777777" w:rsidR="00BD6DFC" w:rsidRDefault="000A71C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19" w:history="1">
            <w:r w:rsidR="00BD6DFC" w:rsidRPr="0072348F">
              <w:rPr>
                <w:rStyle w:val="Hyperlink"/>
              </w:rPr>
              <w:t>Introduction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_Toc476902719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3</w:t>
            </w:r>
            <w:r w:rsidR="00BD6DFC">
              <w:rPr>
                <w:webHidden/>
              </w:rPr>
              <w:fldChar w:fldCharType="end"/>
            </w:r>
          </w:hyperlink>
        </w:p>
        <w:p w14:paraId="6ACA2D00" w14:textId="77777777" w:rsidR="00BD6DFC" w:rsidRDefault="000A71C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20" w:history="1">
            <w:r w:rsidR="00BD6DFC" w:rsidRPr="0072348F">
              <w:rPr>
                <w:rStyle w:val="Hyperlink"/>
              </w:rPr>
              <w:t>Problem 1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_Toc476902720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3</w:t>
            </w:r>
            <w:r w:rsidR="00BD6DFC">
              <w:rPr>
                <w:webHidden/>
              </w:rPr>
              <w:fldChar w:fldCharType="end"/>
            </w:r>
          </w:hyperlink>
        </w:p>
        <w:p w14:paraId="692D5A66" w14:textId="77777777" w:rsidR="00BD6DFC" w:rsidRDefault="000A71C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21" w:history="1">
            <w:r w:rsidR="00BD6DFC" w:rsidRPr="0072348F">
              <w:rPr>
                <w:rStyle w:val="Hyperlink"/>
              </w:rPr>
              <w:t>Problem 2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_Toc476902721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3</w:t>
            </w:r>
            <w:r w:rsidR="00BD6DFC">
              <w:rPr>
                <w:webHidden/>
              </w:rPr>
              <w:fldChar w:fldCharType="end"/>
            </w:r>
          </w:hyperlink>
        </w:p>
        <w:p w14:paraId="0BF1EF92" w14:textId="77777777" w:rsidR="00BD6DFC" w:rsidRDefault="000A71C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22" w:history="1">
            <w:r w:rsidR="00BD6DFC" w:rsidRPr="0072348F">
              <w:rPr>
                <w:rStyle w:val="Hyperlink"/>
              </w:rPr>
              <w:t>Problem 3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_Toc476902722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4</w:t>
            </w:r>
            <w:r w:rsidR="00BD6DFC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4DCF39E0" w:rsidR="001D399F" w:rsidRPr="00A70299" w:rsidRDefault="00906ADA" w:rsidP="007F2B57">
      <w:pPr>
        <w:pStyle w:val="LabTitle"/>
      </w:pPr>
      <w:r>
        <w:t>Debugging Theory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476902716"/>
      <w:r>
        <w:t>Objectives</w:t>
      </w:r>
      <w:bookmarkEnd w:id="0"/>
    </w:p>
    <w:p w14:paraId="4E3BE8E6" w14:textId="32F16520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690242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64C6B708" w14:textId="77777777" w:rsidR="00906ADA" w:rsidRDefault="00906ADA" w:rsidP="00906ADA">
      <w:pPr>
        <w:pStyle w:val="ListParagraph"/>
        <w:numPr>
          <w:ilvl w:val="0"/>
          <w:numId w:val="4"/>
        </w:numPr>
      </w:pPr>
      <w:r>
        <w:t>Explain general-purpose CPU registers.</w:t>
      </w:r>
    </w:p>
    <w:p w14:paraId="366895D5" w14:textId="4C533DF9" w:rsidR="00906ADA" w:rsidRDefault="00906ADA" w:rsidP="00906ADA">
      <w:pPr>
        <w:pStyle w:val="ListParagraph"/>
        <w:numPr>
          <w:ilvl w:val="0"/>
          <w:numId w:val="4"/>
        </w:numPr>
      </w:pPr>
      <w:r>
        <w:t>Explain a “stack.”</w:t>
      </w:r>
    </w:p>
    <w:p w14:paraId="6548E3BE" w14:textId="77777777" w:rsidR="00906ADA" w:rsidRDefault="00906ADA" w:rsidP="00906ADA">
      <w:pPr>
        <w:pStyle w:val="ListParagraph"/>
        <w:numPr>
          <w:ilvl w:val="0"/>
          <w:numId w:val="4"/>
        </w:numPr>
      </w:pPr>
      <w:r>
        <w:t>Explain debug events.</w:t>
      </w:r>
    </w:p>
    <w:p w14:paraId="3855E849" w14:textId="77777777" w:rsidR="00906ADA" w:rsidRDefault="00906ADA" w:rsidP="00906ADA">
      <w:pPr>
        <w:pStyle w:val="ListParagraph"/>
        <w:numPr>
          <w:ilvl w:val="0"/>
          <w:numId w:val="4"/>
        </w:numPr>
      </w:pPr>
      <w:r>
        <w:t>Explain soft breakpoints.</w:t>
      </w:r>
    </w:p>
    <w:p w14:paraId="52BD0073" w14:textId="77777777" w:rsidR="00906ADA" w:rsidRDefault="00906ADA" w:rsidP="00906ADA">
      <w:pPr>
        <w:pStyle w:val="ListParagraph"/>
        <w:numPr>
          <w:ilvl w:val="0"/>
          <w:numId w:val="4"/>
        </w:numPr>
      </w:pPr>
      <w:r>
        <w:t>Explain hardware breakpoints.</w:t>
      </w:r>
    </w:p>
    <w:p w14:paraId="277B6636" w14:textId="6DBD073D" w:rsidR="007B6BA5" w:rsidRDefault="00906ADA" w:rsidP="00906ADA">
      <w:pPr>
        <w:pStyle w:val="ListParagraph"/>
        <w:numPr>
          <w:ilvl w:val="0"/>
          <w:numId w:val="4"/>
        </w:numPr>
      </w:pPr>
      <w:r>
        <w:t>Explain memory access faults.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476902717"/>
      <w:r>
        <w:t>Background Reading</w:t>
      </w:r>
      <w:bookmarkEnd w:id="1"/>
    </w:p>
    <w:p w14:paraId="4DF79F28" w14:textId="1B10BB82" w:rsidR="00906ADA" w:rsidRDefault="00906ADA" w:rsidP="000574B0">
      <w:pPr>
        <w:spacing w:after="120"/>
      </w:pPr>
      <w:r>
        <w:t xml:space="preserve">Read chapters 1 and 2 in the </w:t>
      </w:r>
      <w:r w:rsidRPr="003363F5">
        <w:rPr>
          <w:i/>
        </w:rPr>
        <w:t>Gr</w:t>
      </w:r>
      <w:r w:rsidR="00A3092B">
        <w:rPr>
          <w:i/>
        </w:rPr>
        <w:t>a</w:t>
      </w:r>
      <w:r w:rsidRPr="003363F5">
        <w:rPr>
          <w:i/>
        </w:rPr>
        <w:t>y Hat Python</w:t>
      </w:r>
      <w:r>
        <w:t xml:space="preserve"> textbook. The following links are also useful:</w:t>
      </w:r>
    </w:p>
    <w:p w14:paraId="2FA19C32" w14:textId="77777777" w:rsidR="00906ADA" w:rsidRPr="00B46467" w:rsidRDefault="000A71C3" w:rsidP="003363F5">
      <w:pPr>
        <w:pStyle w:val="ListParagraph"/>
        <w:numPr>
          <w:ilvl w:val="0"/>
          <w:numId w:val="8"/>
        </w:numPr>
        <w:contextualSpacing w:val="0"/>
      </w:pPr>
      <w:hyperlink r:id="rId9" w:history="1">
        <w:r w:rsidR="00906ADA" w:rsidRPr="0040785B">
          <w:rPr>
            <w:rStyle w:val="Hyperlink"/>
          </w:rPr>
          <w:t>https://docs.python.org/3/library/pdb.html</w:t>
        </w:r>
      </w:hyperlink>
      <w:r w:rsidR="00906ADA">
        <w:t xml:space="preserve"> </w:t>
      </w:r>
    </w:p>
    <w:p w14:paraId="65F1FBC2" w14:textId="77777777" w:rsidR="00906ADA" w:rsidRPr="00B46467" w:rsidRDefault="000A71C3" w:rsidP="003363F5">
      <w:pPr>
        <w:pStyle w:val="ListParagraph"/>
        <w:numPr>
          <w:ilvl w:val="0"/>
          <w:numId w:val="8"/>
        </w:numPr>
        <w:contextualSpacing w:val="0"/>
      </w:pPr>
      <w:hyperlink r:id="rId10" w:history="1">
        <w:r w:rsidR="00906ADA" w:rsidRPr="0040785B">
          <w:rPr>
            <w:rStyle w:val="Hyperlink"/>
          </w:rPr>
          <w:t>http://www.gnu.org/software/gdb/documentation/</w:t>
        </w:r>
      </w:hyperlink>
      <w:r w:rsidR="00906ADA">
        <w:t xml:space="preserve"> </w:t>
      </w:r>
    </w:p>
    <w:p w14:paraId="0F543A44" w14:textId="77777777" w:rsidR="00906ADA" w:rsidRPr="00B46467" w:rsidRDefault="000A71C3" w:rsidP="003363F5">
      <w:pPr>
        <w:pStyle w:val="ListParagraph"/>
        <w:numPr>
          <w:ilvl w:val="0"/>
          <w:numId w:val="8"/>
        </w:numPr>
        <w:contextualSpacing w:val="0"/>
      </w:pPr>
      <w:hyperlink r:id="rId11" w:history="1">
        <w:r w:rsidR="00906ADA" w:rsidRPr="0040785B">
          <w:rPr>
            <w:rStyle w:val="Hyperlink"/>
          </w:rPr>
          <w:t>http://sourceware.org/gdb/current/onlinedocs/gdb.pdf.gz</w:t>
        </w:r>
      </w:hyperlink>
      <w:r w:rsidR="00906ADA">
        <w:t xml:space="preserve"> </w:t>
      </w:r>
    </w:p>
    <w:p w14:paraId="46DBE89A" w14:textId="2D4BEEB0" w:rsidR="007B6BA5" w:rsidRDefault="000A71C3" w:rsidP="000574B0">
      <w:pPr>
        <w:pStyle w:val="ListParagraph"/>
        <w:numPr>
          <w:ilvl w:val="0"/>
          <w:numId w:val="8"/>
        </w:numPr>
      </w:pPr>
      <w:hyperlink r:id="rId12" w:history="1">
        <w:r w:rsidR="00906ADA" w:rsidRPr="0040785B">
          <w:rPr>
            <w:rStyle w:val="Hyperlink"/>
          </w:rPr>
          <w:t>https://docs.python.org/2/extending/extending.html</w:t>
        </w:r>
      </w:hyperlink>
    </w:p>
    <w:p w14:paraId="1E634ABF" w14:textId="77777777" w:rsidR="00AD3443" w:rsidRDefault="00AD3443" w:rsidP="00AD3443">
      <w:pPr>
        <w:pStyle w:val="Heading1"/>
      </w:pPr>
      <w:bookmarkStart w:id="2" w:name="_Toc476902718"/>
      <w:r>
        <w:t>Important Information</w:t>
      </w:r>
      <w:bookmarkEnd w:id="2"/>
    </w:p>
    <w:p w14:paraId="14516A2B" w14:textId="77777777" w:rsidR="00C96B09" w:rsidRPr="0010405C" w:rsidRDefault="00C96B09" w:rsidP="00C96B09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For </w:t>
      </w:r>
      <w:r w:rsidRPr="00D14A51">
        <w:rPr>
          <w:i/>
          <w:lang w:val="en-CA" w:eastAsia="en-CA"/>
        </w:rPr>
        <w:t>every</w:t>
      </w:r>
      <w:r w:rsidRPr="0010405C">
        <w:rPr>
          <w:lang w:val="en-CA" w:eastAsia="en-CA"/>
        </w:rPr>
        <w:t xml:space="preserve"> lab and home assignment, </w:t>
      </w:r>
      <w:r>
        <w:rPr>
          <w:lang w:val="en-CA" w:eastAsia="en-CA"/>
        </w:rPr>
        <w:t xml:space="preserve">store </w:t>
      </w:r>
      <w:r w:rsidRPr="0010405C">
        <w:rPr>
          <w:lang w:val="en-CA" w:eastAsia="en-CA"/>
        </w:rPr>
        <w:t xml:space="preserve">all your work in your personal repository in a subdirectory named </w:t>
      </w:r>
      <w:r w:rsidRPr="0010405C">
        <w:rPr>
          <w:b/>
          <w:lang w:val="en-CA" w:eastAsia="en-CA"/>
        </w:rPr>
        <w:t>mXX</w:t>
      </w:r>
      <w:r w:rsidRPr="0010405C">
        <w:rPr>
          <w:lang w:val="en-CA" w:eastAsia="en-CA"/>
        </w:rPr>
        <w:t xml:space="preserve">, where XX is the module number. </w:t>
      </w:r>
      <w:r>
        <w:rPr>
          <w:lang w:val="en-CA" w:eastAsia="en-CA"/>
        </w:rPr>
        <w:t>C</w:t>
      </w:r>
      <w:r w:rsidRPr="0010405C">
        <w:rPr>
          <w:lang w:val="en-CA" w:eastAsia="en-CA"/>
        </w:rPr>
        <w:t>arefully name the program as described</w:t>
      </w:r>
      <w:r>
        <w:rPr>
          <w:lang w:val="en-CA" w:eastAsia="en-CA"/>
        </w:rPr>
        <w:t xml:space="preserve"> in each problem</w:t>
      </w:r>
      <w:r w:rsidRPr="0010405C">
        <w:rPr>
          <w:lang w:val="en-CA" w:eastAsia="en-CA"/>
        </w:rPr>
        <w:t xml:space="preserve">. </w:t>
      </w:r>
    </w:p>
    <w:p w14:paraId="1262AF1E" w14:textId="77777777" w:rsidR="00C96B09" w:rsidRPr="0010405C" w:rsidRDefault="00C96B09" w:rsidP="00C96B09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Your programs are extracted from your repository </w:t>
      </w:r>
      <w:r>
        <w:rPr>
          <w:lang w:val="en-CA" w:eastAsia="en-CA"/>
        </w:rPr>
        <w:t xml:space="preserve">by </w:t>
      </w:r>
      <w:r w:rsidRPr="0010405C">
        <w:rPr>
          <w:lang w:val="en-CA" w:eastAsia="en-CA"/>
        </w:rPr>
        <w:t>a Python script</w:t>
      </w:r>
      <w:r>
        <w:rPr>
          <w:lang w:val="en-CA" w:eastAsia="en-CA"/>
        </w:rPr>
        <w:t>.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If there are </w:t>
      </w:r>
      <w:r w:rsidRPr="0010405C">
        <w:rPr>
          <w:lang w:val="en-CA" w:eastAsia="en-CA"/>
        </w:rPr>
        <w:t>any errors in the program name</w:t>
      </w:r>
      <w:r>
        <w:rPr>
          <w:lang w:val="en-CA" w:eastAsia="en-CA"/>
        </w:rPr>
        <w:t>,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then </w:t>
      </w:r>
      <w:r w:rsidRPr="0010405C">
        <w:rPr>
          <w:lang w:val="en-CA" w:eastAsia="en-CA"/>
        </w:rPr>
        <w:t xml:space="preserve">your instructor will never see your program, and </w:t>
      </w:r>
      <w:r w:rsidRPr="00493374">
        <w:rPr>
          <w:rStyle w:val="Quotation"/>
        </w:rPr>
        <w:t xml:space="preserve">you will receive a mark of </w:t>
      </w:r>
      <w:r w:rsidRPr="00982BFB">
        <w:rPr>
          <w:rStyle w:val="Quotation"/>
        </w:rPr>
        <w:t>zero</w:t>
      </w:r>
      <w:r w:rsidRPr="00493374">
        <w:rPr>
          <w:rStyle w:val="Quotation"/>
        </w:rPr>
        <w:t>.</w:t>
      </w:r>
    </w:p>
    <w:p w14:paraId="6EE4CDEA" w14:textId="77777777" w:rsidR="00C96B09" w:rsidRPr="0010405C" w:rsidRDefault="00C96B09" w:rsidP="00C96B09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Push your work to the server often, and ensure that you push the </w:t>
      </w:r>
      <w:r>
        <w:rPr>
          <w:lang w:val="en-CA" w:eastAsia="en-CA"/>
        </w:rPr>
        <w:t>final</w:t>
      </w:r>
      <w:r w:rsidRPr="0010405C">
        <w:rPr>
          <w:lang w:val="en-CA" w:eastAsia="en-CA"/>
        </w:rPr>
        <w:t xml:space="preserve"> version of </w:t>
      </w:r>
      <w:r>
        <w:rPr>
          <w:lang w:val="en-CA" w:eastAsia="en-CA"/>
        </w:rPr>
        <w:t>a</w:t>
      </w:r>
      <w:r w:rsidRPr="0010405C">
        <w:rPr>
          <w:lang w:val="en-CA" w:eastAsia="en-CA"/>
        </w:rPr>
        <w:t xml:space="preserve"> program by the deadline specified</w:t>
      </w:r>
      <w:r>
        <w:rPr>
          <w:lang w:val="en-CA" w:eastAsia="en-CA"/>
        </w:rPr>
        <w:t>, because t</w:t>
      </w:r>
      <w:r w:rsidRPr="0010405C">
        <w:rPr>
          <w:lang w:val="en-CA" w:eastAsia="en-CA"/>
        </w:rPr>
        <w:t xml:space="preserve">he script extracting </w:t>
      </w:r>
      <w:r>
        <w:rPr>
          <w:lang w:val="en-CA" w:eastAsia="en-CA"/>
        </w:rPr>
        <w:t>them can</w:t>
      </w:r>
      <w:r w:rsidRPr="0010405C">
        <w:rPr>
          <w:lang w:val="en-CA" w:eastAsia="en-CA"/>
        </w:rPr>
        <w:t xml:space="preserve"> be run at any time after the deadline.</w:t>
      </w:r>
    </w:p>
    <w:p w14:paraId="0DFF40A6" w14:textId="77777777" w:rsidR="00AD3443" w:rsidRDefault="00AD3443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653AD12" w14:textId="04C074D7" w:rsidR="00292D2F" w:rsidRDefault="00292D2F" w:rsidP="007D131C">
      <w:pPr>
        <w:pStyle w:val="Heading1"/>
        <w:spacing w:before="360"/>
      </w:pPr>
      <w:bookmarkStart w:id="3" w:name="_Toc476902719"/>
      <w:r>
        <w:lastRenderedPageBreak/>
        <w:t>Introduction</w:t>
      </w:r>
      <w:bookmarkEnd w:id="3"/>
    </w:p>
    <w:p w14:paraId="664F2217" w14:textId="5717A639" w:rsidR="00292D2F" w:rsidRPr="00292D2F" w:rsidRDefault="00292D2F" w:rsidP="00292D2F">
      <w:r>
        <w:t xml:space="preserve">In this lab, we will </w:t>
      </w:r>
      <w:r w:rsidR="00906ADA">
        <w:t>explore basic debugging theory</w:t>
      </w:r>
      <w:r>
        <w:t>.</w:t>
      </w:r>
    </w:p>
    <w:p w14:paraId="5E6261F9" w14:textId="03238560" w:rsidR="009539CD" w:rsidRDefault="009539CD" w:rsidP="000574B0">
      <w:pPr>
        <w:pStyle w:val="Heading1"/>
      </w:pPr>
      <w:bookmarkStart w:id="4" w:name="_Toc476902720"/>
      <w:r>
        <w:t>P</w:t>
      </w:r>
      <w:r w:rsidR="00AD3443">
        <w:t>roblem 1</w:t>
      </w:r>
      <w:bookmarkEnd w:id="4"/>
    </w:p>
    <w:p w14:paraId="5EEE9A86" w14:textId="77777777" w:rsidR="00F86647" w:rsidRDefault="00906ADA" w:rsidP="00F86647">
      <w:pPr>
        <w:pStyle w:val="ListParagraph"/>
        <w:numPr>
          <w:ilvl w:val="0"/>
          <w:numId w:val="27"/>
        </w:numPr>
        <w:spacing w:after="120"/>
        <w:ind w:left="360"/>
        <w:contextualSpacing w:val="0"/>
      </w:pPr>
      <w:bookmarkStart w:id="5" w:name="_Toc476902721"/>
      <w:r w:rsidRPr="00906ADA">
        <w:t xml:space="preserve">Download </w:t>
      </w:r>
      <w:r>
        <w:t>the</w:t>
      </w:r>
      <w:r w:rsidRPr="00906ADA">
        <w:t xml:space="preserve"> </w:t>
      </w:r>
      <w:r w:rsidRPr="00F86647">
        <w:rPr>
          <w:b/>
        </w:rPr>
        <w:t>pp_driver.c</w:t>
      </w:r>
      <w:r>
        <w:t xml:space="preserve"> program</w:t>
      </w:r>
      <w:r w:rsidRPr="00906ADA">
        <w:t xml:space="preserve"> from the class </w:t>
      </w:r>
      <w:r>
        <w:t>G</w:t>
      </w:r>
      <w:r w:rsidRPr="00906ADA">
        <w:t xml:space="preserve">it repository. </w:t>
      </w:r>
    </w:p>
    <w:p w14:paraId="19315916" w14:textId="750E4B73" w:rsidR="00F86647" w:rsidRDefault="00906ADA" w:rsidP="00F86647">
      <w:pPr>
        <w:pStyle w:val="ListParagraph"/>
        <w:numPr>
          <w:ilvl w:val="0"/>
          <w:numId w:val="27"/>
        </w:numPr>
        <w:spacing w:after="120"/>
        <w:ind w:left="360"/>
        <w:contextualSpacing w:val="0"/>
      </w:pPr>
      <w:r w:rsidRPr="00906ADA">
        <w:t xml:space="preserve">Write </w:t>
      </w:r>
      <w:r w:rsidR="00F86647">
        <w:t xml:space="preserve">a </w:t>
      </w:r>
      <w:r w:rsidRPr="00906ADA">
        <w:t>C program</w:t>
      </w:r>
      <w:r w:rsidR="00F86647">
        <w:t xml:space="preserve"> named</w:t>
      </w:r>
      <w:r w:rsidRPr="00906ADA">
        <w:t xml:space="preserve"> </w:t>
      </w:r>
      <w:r w:rsidRPr="00F86647">
        <w:rPr>
          <w:b/>
        </w:rPr>
        <w:t>printproc.c</w:t>
      </w:r>
      <w:r w:rsidRPr="00906ADA">
        <w:t xml:space="preserve"> </w:t>
      </w:r>
      <w:r w:rsidR="00F86647">
        <w:t>that</w:t>
      </w:r>
      <w:r w:rsidR="00F86647" w:rsidRPr="00906ADA">
        <w:t xml:space="preserve"> </w:t>
      </w:r>
      <w:r w:rsidRPr="00906ADA">
        <w:t xml:space="preserve">contains </w:t>
      </w:r>
      <w:r w:rsidR="00F86647">
        <w:t xml:space="preserve">a </w:t>
      </w:r>
      <w:r w:rsidRPr="00906ADA">
        <w:t>single procedure</w:t>
      </w:r>
      <w:r w:rsidR="00F86647">
        <w:t xml:space="preserve"> </w:t>
      </w:r>
      <w:r w:rsidR="00F34F24">
        <w:t>named</w:t>
      </w:r>
      <w:r w:rsidRPr="00906ADA">
        <w:t xml:space="preserve"> </w:t>
      </w:r>
      <w:r w:rsidRPr="00BA75D0">
        <w:rPr>
          <w:b/>
        </w:rPr>
        <w:t>printproc()</w:t>
      </w:r>
      <w:r w:rsidR="00F86647" w:rsidRPr="00BA75D0">
        <w:t>.</w:t>
      </w:r>
    </w:p>
    <w:p w14:paraId="6C83832F" w14:textId="5CFD9B8D" w:rsidR="00F86647" w:rsidRDefault="00F86647" w:rsidP="00F86647">
      <w:pPr>
        <w:pStyle w:val="ListParagraph"/>
        <w:numPr>
          <w:ilvl w:val="0"/>
          <w:numId w:val="27"/>
        </w:numPr>
        <w:spacing w:after="120"/>
        <w:ind w:left="360"/>
        <w:contextualSpacing w:val="0"/>
      </w:pPr>
      <w:r>
        <w:t>C</w:t>
      </w:r>
      <w:r w:rsidR="00906ADA" w:rsidRPr="00906ADA">
        <w:t xml:space="preserve">ompile </w:t>
      </w:r>
      <w:r>
        <w:t>the program</w:t>
      </w:r>
      <w:r w:rsidRPr="00906ADA">
        <w:t xml:space="preserve"> </w:t>
      </w:r>
      <w:r w:rsidR="00906ADA" w:rsidRPr="00906ADA">
        <w:t>and create a shared library</w:t>
      </w:r>
      <w:r>
        <w:t xml:space="preserve"> </w:t>
      </w:r>
      <w:r w:rsidR="00F34F24">
        <w:t>named</w:t>
      </w:r>
      <w:r w:rsidR="00906ADA" w:rsidRPr="00906ADA">
        <w:t xml:space="preserve"> </w:t>
      </w:r>
      <w:r w:rsidR="00906ADA" w:rsidRPr="00BA75D0">
        <w:rPr>
          <w:b/>
        </w:rPr>
        <w:t>libprintproc.so</w:t>
      </w:r>
      <w:r w:rsidR="00906ADA" w:rsidRPr="00906ADA">
        <w:t xml:space="preserve">. </w:t>
      </w:r>
    </w:p>
    <w:p w14:paraId="625C009C" w14:textId="689292D0" w:rsidR="00906ADA" w:rsidRDefault="00F86647" w:rsidP="00F86647">
      <w:pPr>
        <w:pStyle w:val="ListParagraph"/>
        <w:numPr>
          <w:ilvl w:val="0"/>
          <w:numId w:val="27"/>
        </w:numPr>
        <w:spacing w:after="120"/>
        <w:ind w:left="360"/>
        <w:contextualSpacing w:val="0"/>
      </w:pPr>
      <w:r>
        <w:t>Have t</w:t>
      </w:r>
      <w:r w:rsidR="00906ADA" w:rsidRPr="00906ADA">
        <w:t>he procedure get the parameters as specified in the pp_driver.c</w:t>
      </w:r>
      <w:r>
        <w:t xml:space="preserve"> program</w:t>
      </w:r>
      <w:r w:rsidR="00906ADA" w:rsidRPr="00906ADA">
        <w:t xml:space="preserve">, and </w:t>
      </w:r>
      <w:r>
        <w:t xml:space="preserve">then </w:t>
      </w:r>
      <w:r w:rsidR="00906ADA" w:rsidRPr="00906ADA">
        <w:t>output the following:</w:t>
      </w:r>
    </w:p>
    <w:p w14:paraId="7E90528F" w14:textId="77777777" w:rsidR="00906ADA" w:rsidRPr="00906ADA" w:rsidRDefault="00906ADA" w:rsidP="00F86647">
      <w:pPr>
        <w:pStyle w:val="BodyText"/>
        <w:spacing w:after="0"/>
        <w:ind w:left="360"/>
        <w:rPr>
          <w:rFonts w:ascii="Courier New" w:hAnsi="Courier New"/>
          <w:sz w:val="22"/>
        </w:rPr>
      </w:pPr>
      <w:r w:rsidRPr="00906ADA">
        <w:rPr>
          <w:rFonts w:ascii="Courier New" w:hAnsi="Courier New"/>
          <w:sz w:val="22"/>
        </w:rPr>
        <w:t>State:                       S</w:t>
      </w:r>
    </w:p>
    <w:p w14:paraId="01BC3BC1" w14:textId="77777777" w:rsidR="00906ADA" w:rsidRPr="00906ADA" w:rsidRDefault="00906ADA" w:rsidP="00F86647">
      <w:pPr>
        <w:pStyle w:val="BodyText"/>
        <w:spacing w:after="0"/>
        <w:ind w:left="360"/>
        <w:rPr>
          <w:rFonts w:ascii="Courier New" w:hAnsi="Courier New"/>
          <w:sz w:val="22"/>
        </w:rPr>
      </w:pPr>
      <w:r w:rsidRPr="00906ADA">
        <w:rPr>
          <w:rFonts w:ascii="Courier New" w:hAnsi="Courier New"/>
          <w:sz w:val="22"/>
        </w:rPr>
        <w:t>ParentPid:                 123</w:t>
      </w:r>
    </w:p>
    <w:p w14:paraId="2D4CFBB5" w14:textId="77777777" w:rsidR="00906ADA" w:rsidRPr="00906ADA" w:rsidRDefault="00906ADA" w:rsidP="00F86647">
      <w:pPr>
        <w:pStyle w:val="BodyText"/>
        <w:spacing w:after="0"/>
        <w:ind w:left="360"/>
        <w:rPr>
          <w:rFonts w:ascii="Courier New" w:hAnsi="Courier New"/>
          <w:sz w:val="22"/>
        </w:rPr>
      </w:pPr>
      <w:r w:rsidRPr="00906ADA">
        <w:rPr>
          <w:rFonts w:ascii="Courier New" w:hAnsi="Courier New"/>
          <w:sz w:val="22"/>
        </w:rPr>
        <w:t>ParentGid:                 456</w:t>
      </w:r>
    </w:p>
    <w:p w14:paraId="7D61291E" w14:textId="77777777" w:rsidR="00906ADA" w:rsidRPr="00906ADA" w:rsidRDefault="00906ADA" w:rsidP="00F86647">
      <w:pPr>
        <w:pStyle w:val="BodyText"/>
        <w:spacing w:after="0"/>
        <w:ind w:left="360"/>
        <w:rPr>
          <w:rFonts w:ascii="Courier New" w:hAnsi="Courier New"/>
          <w:sz w:val="22"/>
        </w:rPr>
      </w:pPr>
      <w:r w:rsidRPr="00906ADA">
        <w:rPr>
          <w:rFonts w:ascii="Courier New" w:hAnsi="Courier New"/>
          <w:sz w:val="22"/>
        </w:rPr>
        <w:t>StartCode:  0x0000000000400000</w:t>
      </w:r>
    </w:p>
    <w:p w14:paraId="137356FE" w14:textId="77777777" w:rsidR="00906ADA" w:rsidRPr="00906ADA" w:rsidRDefault="00906ADA" w:rsidP="00F86647">
      <w:pPr>
        <w:pStyle w:val="BodyText"/>
        <w:spacing w:after="0"/>
        <w:ind w:left="360"/>
        <w:rPr>
          <w:rFonts w:ascii="Courier New" w:hAnsi="Courier New"/>
          <w:sz w:val="22"/>
        </w:rPr>
      </w:pPr>
      <w:r w:rsidRPr="00906ADA">
        <w:rPr>
          <w:rFonts w:ascii="Courier New" w:hAnsi="Courier New"/>
          <w:sz w:val="22"/>
        </w:rPr>
        <w:t>EndCode:    0x0000000000067a3c</w:t>
      </w:r>
    </w:p>
    <w:p w14:paraId="4ADD01C0" w14:textId="77777777" w:rsidR="00906ADA" w:rsidRPr="00906ADA" w:rsidRDefault="00906ADA" w:rsidP="00F86647">
      <w:pPr>
        <w:pStyle w:val="BodyText"/>
        <w:spacing w:after="0"/>
        <w:ind w:left="360"/>
        <w:rPr>
          <w:rFonts w:ascii="Courier New" w:hAnsi="Courier New"/>
          <w:sz w:val="22"/>
        </w:rPr>
      </w:pPr>
      <w:r w:rsidRPr="00906ADA">
        <w:rPr>
          <w:rFonts w:ascii="Courier New" w:hAnsi="Courier New"/>
          <w:sz w:val="22"/>
        </w:rPr>
        <w:t>StartStack: 0x00007fff287e9300</w:t>
      </w:r>
    </w:p>
    <w:p w14:paraId="1B98F46D" w14:textId="77777777" w:rsidR="00906ADA" w:rsidRPr="00906ADA" w:rsidRDefault="00906ADA" w:rsidP="00F86647">
      <w:pPr>
        <w:pStyle w:val="BodyText"/>
        <w:spacing w:after="0"/>
        <w:ind w:left="360"/>
        <w:rPr>
          <w:rFonts w:ascii="Courier New" w:hAnsi="Courier New"/>
          <w:sz w:val="22"/>
        </w:rPr>
      </w:pPr>
      <w:r w:rsidRPr="00906ADA">
        <w:rPr>
          <w:rFonts w:ascii="Courier New" w:hAnsi="Courier New"/>
          <w:sz w:val="22"/>
        </w:rPr>
        <w:t>ESP:        0x00007fff287e8818</w:t>
      </w:r>
    </w:p>
    <w:p w14:paraId="55E5AC9F" w14:textId="77777777" w:rsidR="00906ADA" w:rsidRDefault="00906ADA" w:rsidP="00F86647">
      <w:pPr>
        <w:pStyle w:val="BodyText"/>
        <w:spacing w:after="0"/>
        <w:ind w:left="360"/>
        <w:rPr>
          <w:rFonts w:ascii="Courier New" w:hAnsi="Courier New"/>
          <w:sz w:val="22"/>
        </w:rPr>
      </w:pPr>
      <w:r w:rsidRPr="00906ADA">
        <w:rPr>
          <w:rFonts w:ascii="Courier New" w:hAnsi="Courier New"/>
          <w:sz w:val="22"/>
        </w:rPr>
        <w:t>EIP:        0xffffffff811e74b9</w:t>
      </w:r>
    </w:p>
    <w:p w14:paraId="13BBC211" w14:textId="77777777" w:rsidR="00906ADA" w:rsidRDefault="00906ADA" w:rsidP="00F86647">
      <w:pPr>
        <w:pStyle w:val="BodyText"/>
        <w:spacing w:after="0"/>
        <w:ind w:left="360"/>
        <w:rPr>
          <w:rFonts w:ascii="Courier New" w:hAnsi="Courier New"/>
          <w:sz w:val="22"/>
        </w:rPr>
      </w:pPr>
    </w:p>
    <w:p w14:paraId="4BAE5BE6" w14:textId="77777777" w:rsidR="00F86647" w:rsidRDefault="00906ADA" w:rsidP="00F86647">
      <w:pPr>
        <w:pStyle w:val="ListParagraph"/>
        <w:numPr>
          <w:ilvl w:val="0"/>
          <w:numId w:val="27"/>
        </w:numPr>
        <w:spacing w:after="240"/>
        <w:ind w:left="360"/>
      </w:pPr>
      <w:r w:rsidRPr="00906ADA">
        <w:t xml:space="preserve">Write </w:t>
      </w:r>
      <w:r w:rsidR="00F86647">
        <w:t xml:space="preserve">a </w:t>
      </w:r>
      <w:r w:rsidRPr="00906ADA">
        <w:t xml:space="preserve">Python program </w:t>
      </w:r>
      <w:r w:rsidR="00F86647">
        <w:t xml:space="preserve">named </w:t>
      </w:r>
      <w:r w:rsidRPr="00982BFB">
        <w:rPr>
          <w:b/>
        </w:rPr>
        <w:t>m05p01.py</w:t>
      </w:r>
      <w:r w:rsidRPr="00906ADA">
        <w:t xml:space="preserve"> to explore </w:t>
      </w:r>
      <w:r w:rsidR="00F86647">
        <w:t xml:space="preserve">the </w:t>
      </w:r>
      <w:r w:rsidRPr="00906ADA">
        <w:t xml:space="preserve">Python to C calling convention, using the Python </w:t>
      </w:r>
      <w:r w:rsidRPr="00F86647">
        <w:rPr>
          <w:rFonts w:ascii="Courier New" w:eastAsia="Droid Sans" w:hAnsi="Courier New" w:cs="FreeSans"/>
          <w:color w:val="00000A"/>
          <w:szCs w:val="24"/>
          <w:lang w:eastAsia="zh-CN" w:bidi="hi-IN"/>
        </w:rPr>
        <w:t>ctypes</w:t>
      </w:r>
      <w:r w:rsidRPr="00906ADA">
        <w:t xml:space="preserve"> module. </w:t>
      </w:r>
    </w:p>
    <w:p w14:paraId="2510BCBA" w14:textId="37EF0E4B" w:rsidR="00906ADA" w:rsidRPr="00906ADA" w:rsidRDefault="00906ADA" w:rsidP="00F86647">
      <w:pPr>
        <w:pStyle w:val="ListParagraph"/>
        <w:numPr>
          <w:ilvl w:val="0"/>
          <w:numId w:val="27"/>
        </w:numPr>
        <w:spacing w:after="240"/>
        <w:ind w:left="360"/>
      </w:pPr>
      <w:r w:rsidRPr="00906ADA">
        <w:t xml:space="preserve">Have the program get the proper parameters about itself (its own process), load the library </w:t>
      </w:r>
      <w:r w:rsidRPr="00F86647">
        <w:rPr>
          <w:b/>
        </w:rPr>
        <w:t>libprintproc.so</w:t>
      </w:r>
      <w:r w:rsidRPr="00906ADA">
        <w:t xml:space="preserve"> you just created, and </w:t>
      </w:r>
      <w:r w:rsidR="00F86647">
        <w:t xml:space="preserve">then </w:t>
      </w:r>
      <w:r w:rsidRPr="00906ADA">
        <w:t xml:space="preserve">use the </w:t>
      </w:r>
      <w:r w:rsidRPr="00F86647">
        <w:rPr>
          <w:b/>
        </w:rPr>
        <w:t>printproc()</w:t>
      </w:r>
      <w:r w:rsidRPr="00906ADA">
        <w:t xml:space="preserve"> </w:t>
      </w:r>
      <w:r w:rsidR="00F86647">
        <w:t xml:space="preserve">procedure </w:t>
      </w:r>
      <w:r w:rsidRPr="00906ADA">
        <w:t>to output the parameters.</w:t>
      </w:r>
    </w:p>
    <w:p w14:paraId="6382A91C" w14:textId="40F1757D" w:rsidR="00B50963" w:rsidRDefault="00B50963" w:rsidP="00982BFB">
      <w:pPr>
        <w:pStyle w:val="Heading1"/>
      </w:pPr>
      <w:r>
        <w:t xml:space="preserve">Problem </w:t>
      </w:r>
      <w:r w:rsidR="00501CD1">
        <w:t>2</w:t>
      </w:r>
      <w:bookmarkEnd w:id="5"/>
    </w:p>
    <w:p w14:paraId="528B9882" w14:textId="0854D0A4" w:rsidR="007C73E8" w:rsidRDefault="00644DDC" w:rsidP="00982BFB">
      <w:pPr>
        <w:pStyle w:val="BodyText"/>
        <w:numPr>
          <w:ilvl w:val="0"/>
          <w:numId w:val="30"/>
        </w:numPr>
        <w:ind w:left="360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Write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short program in C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named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Pr="00644DDC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m05p02.c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that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contain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three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functions with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following prototypes:</w:t>
      </w:r>
    </w:p>
    <w:p w14:paraId="66AAD554" w14:textId="77777777" w:rsidR="00644DDC" w:rsidRPr="00644DDC" w:rsidRDefault="00644DDC" w:rsidP="000574B0">
      <w:pPr>
        <w:pStyle w:val="BodyText"/>
        <w:numPr>
          <w:ilvl w:val="0"/>
          <w:numId w:val="31"/>
        </w:numPr>
        <w:spacing w:after="0" w:line="276" w:lineRule="auto"/>
        <w:rPr>
          <w:rFonts w:ascii="Courier New" w:hAnsi="Courier New"/>
          <w:sz w:val="22"/>
        </w:rPr>
      </w:pPr>
      <w:r w:rsidRPr="00644DDC">
        <w:rPr>
          <w:rFonts w:ascii="Courier New" w:hAnsi="Courier New"/>
          <w:sz w:val="22"/>
        </w:rPr>
        <w:t>int main(int argc, char **argv[]);</w:t>
      </w:r>
    </w:p>
    <w:p w14:paraId="42C6F71E" w14:textId="77777777" w:rsidR="00644DDC" w:rsidRPr="00644DDC" w:rsidRDefault="00644DDC" w:rsidP="000574B0">
      <w:pPr>
        <w:pStyle w:val="BodyText"/>
        <w:numPr>
          <w:ilvl w:val="0"/>
          <w:numId w:val="31"/>
        </w:numPr>
        <w:spacing w:after="0" w:line="276" w:lineRule="auto"/>
        <w:rPr>
          <w:rFonts w:ascii="Courier New" w:hAnsi="Courier New"/>
          <w:sz w:val="22"/>
        </w:rPr>
      </w:pPr>
      <w:r w:rsidRPr="00644DDC">
        <w:rPr>
          <w:rFonts w:ascii="Courier New" w:hAnsi="Courier New"/>
          <w:sz w:val="22"/>
        </w:rPr>
        <w:t>int funtop(int a, int b, char *str);</w:t>
      </w:r>
    </w:p>
    <w:p w14:paraId="6603208C" w14:textId="77777777" w:rsidR="00644DDC" w:rsidRPr="00644DDC" w:rsidRDefault="00644DDC" w:rsidP="000574B0">
      <w:pPr>
        <w:pStyle w:val="BodyText"/>
        <w:numPr>
          <w:ilvl w:val="0"/>
          <w:numId w:val="31"/>
        </w:numPr>
        <w:spacing w:after="0" w:line="276" w:lineRule="auto"/>
        <w:rPr>
          <w:rFonts w:ascii="Courier New" w:hAnsi="Courier New"/>
          <w:sz w:val="22"/>
        </w:rPr>
      </w:pPr>
      <w:r w:rsidRPr="00644DDC">
        <w:rPr>
          <w:rFonts w:ascii="Courier New" w:hAnsi="Courier New"/>
          <w:sz w:val="22"/>
        </w:rPr>
        <w:t>int funbot(int a, int b, char *str);</w:t>
      </w:r>
    </w:p>
    <w:p w14:paraId="357A5C2A" w14:textId="6CB12B5D" w:rsidR="00644DDC" w:rsidRPr="00644DDC" w:rsidRDefault="00644DDC" w:rsidP="000574B0">
      <w:pPr>
        <w:pStyle w:val="BodyText"/>
        <w:numPr>
          <w:ilvl w:val="0"/>
          <w:numId w:val="30"/>
        </w:numPr>
        <w:spacing w:before="120"/>
        <w:ind w:left="360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Ensure that 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main() will call funtop(). </w:t>
      </w:r>
      <w:r w:rsidR="003363F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funtop() </w:t>
      </w:r>
      <w:r w:rsidR="003363F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function 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will multiply its integer parameters by some constant you choose, and call funbot</w:t>
      </w:r>
      <w:r w:rsidR="00982BFB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() </w:t>
      </w:r>
      <w:bookmarkStart w:id="6" w:name="_GoBack"/>
      <w:bookmarkEnd w:id="6"/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will simply return the result of funbot().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Ensure that 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funbot() print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the str, add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the two integer parameters together and return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the result.</w:t>
      </w:r>
    </w:p>
    <w:p w14:paraId="29CF6158" w14:textId="0631F48E" w:rsidR="00644DDC" w:rsidRDefault="00644DDC" w:rsidP="000574B0">
      <w:pPr>
        <w:pStyle w:val="BodyText"/>
        <w:numPr>
          <w:ilvl w:val="0"/>
          <w:numId w:val="30"/>
        </w:numPr>
        <w:ind w:left="360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E</w:t>
      </w:r>
      <w:r w:rsidR="002049CA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nsure that e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ach function print</w:t>
      </w:r>
      <w:r w:rsidR="002049CA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its location in memory. The innermost function print</w:t>
      </w:r>
      <w:r w:rsidR="00CB426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the contents of the stack </w:t>
      </w:r>
      <w:r w:rsidR="002049CA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(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everything from </w:t>
      </w:r>
      <w:r w:rsidR="002049CA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current stack position to the top of the stack</w:t>
      </w:r>
      <w:r w:rsidR="002049CA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)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. </w:t>
      </w:r>
    </w:p>
    <w:p w14:paraId="039783E0" w14:textId="457F8C7B" w:rsidR="00644DDC" w:rsidRPr="007C73E8" w:rsidRDefault="00644DDC" w:rsidP="000574B0">
      <w:pPr>
        <w:pStyle w:val="BodyText"/>
        <w:ind w:firstLine="360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644DDC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Hint: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CB426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T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o find </w:t>
      </w:r>
      <w:r w:rsidR="00CB426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top of the stack, read file </w:t>
      </w:r>
      <w:r w:rsidRPr="00982BFB">
        <w:rPr>
          <w:rFonts w:ascii="Arial" w:eastAsia="Times New Roman" w:hAnsi="Arial" w:cs="Arial"/>
          <w:i/>
          <w:color w:val="auto"/>
          <w:sz w:val="22"/>
          <w:szCs w:val="22"/>
          <w:lang w:eastAsia="en-US" w:bidi="ar-SA"/>
        </w:rPr>
        <w:t>/proc/[pid]/maps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2049CA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and 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look for </w:t>
      </w:r>
      <w:r w:rsidRPr="00982BFB">
        <w:rPr>
          <w:rFonts w:ascii="Arial" w:eastAsia="Times New Roman" w:hAnsi="Arial" w:cs="Arial"/>
          <w:i/>
          <w:color w:val="auto"/>
          <w:sz w:val="22"/>
          <w:szCs w:val="22"/>
          <w:lang w:eastAsia="en-US" w:bidi="ar-SA"/>
        </w:rPr>
        <w:t>[stack]</w:t>
      </w:r>
      <w:r w:rsidRPr="00644DD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.</w:t>
      </w:r>
    </w:p>
    <w:p w14:paraId="269E761C" w14:textId="38A1C589" w:rsidR="00B50963" w:rsidRDefault="00B50963" w:rsidP="007D131C">
      <w:pPr>
        <w:pStyle w:val="Heading1"/>
        <w:spacing w:before="360"/>
      </w:pPr>
      <w:bookmarkStart w:id="7" w:name="_Toc476902722"/>
      <w:r>
        <w:lastRenderedPageBreak/>
        <w:t xml:space="preserve">Problem </w:t>
      </w:r>
      <w:r w:rsidR="001C39D4">
        <w:t>3</w:t>
      </w:r>
      <w:bookmarkEnd w:id="7"/>
    </w:p>
    <w:p w14:paraId="3BBD5420" w14:textId="4830AB8D" w:rsidR="002049CA" w:rsidRDefault="002049CA" w:rsidP="00982BFB">
      <w:pPr>
        <w:pStyle w:val="ListParagraph"/>
        <w:numPr>
          <w:ilvl w:val="0"/>
          <w:numId w:val="29"/>
        </w:numPr>
        <w:spacing w:after="120"/>
        <w:ind w:left="360"/>
        <w:contextualSpacing w:val="0"/>
      </w:pPr>
      <w:r>
        <w:t xml:space="preserve">Using the program you created in </w:t>
      </w:r>
      <w:r w:rsidR="003363F5">
        <w:t xml:space="preserve">Problem </w:t>
      </w:r>
      <w:r>
        <w:t>2, place a breakpoint just past where you read the current stack pointer and display the value of registers there.</w:t>
      </w:r>
    </w:p>
    <w:p w14:paraId="695134A0" w14:textId="77777777" w:rsidR="002049CA" w:rsidRDefault="002049CA" w:rsidP="00982BFB">
      <w:pPr>
        <w:pStyle w:val="ListParagraph"/>
        <w:numPr>
          <w:ilvl w:val="0"/>
          <w:numId w:val="29"/>
        </w:numPr>
        <w:spacing w:after="120"/>
        <w:ind w:left="360"/>
        <w:contextualSpacing w:val="0"/>
      </w:pPr>
      <w:r>
        <w:t>Clear the breakpoint.</w:t>
      </w:r>
    </w:p>
    <w:p w14:paraId="1B9E2463" w14:textId="77212604" w:rsidR="00CB4264" w:rsidRDefault="002049CA" w:rsidP="00982BFB">
      <w:pPr>
        <w:pStyle w:val="ListParagraph"/>
        <w:numPr>
          <w:ilvl w:val="0"/>
          <w:numId w:val="29"/>
        </w:numPr>
        <w:spacing w:after="120"/>
        <w:ind w:left="360"/>
        <w:contextualSpacing w:val="0"/>
      </w:pPr>
      <w:r>
        <w:t xml:space="preserve">Disassemble the compiled code using the </w:t>
      </w:r>
      <w:r w:rsidRPr="00635BFE">
        <w:rPr>
          <w:rFonts w:ascii="Courier New" w:hAnsi="Courier New" w:cs="Courier New"/>
        </w:rPr>
        <w:t>objdump -d</w:t>
      </w:r>
      <w:r>
        <w:t xml:space="preserve"> command or the GDB </w:t>
      </w:r>
      <w:r w:rsidRPr="00635BFE">
        <w:rPr>
          <w:rFonts w:ascii="Courier New" w:hAnsi="Courier New" w:cs="Courier New"/>
        </w:rPr>
        <w:t>disassemble</w:t>
      </w:r>
      <w:r>
        <w:t xml:space="preserve"> command.</w:t>
      </w:r>
    </w:p>
    <w:p w14:paraId="6DCEA58D" w14:textId="74178F7E" w:rsidR="00BD6DFC" w:rsidRDefault="00CB4264" w:rsidP="00982BFB">
      <w:pPr>
        <w:pStyle w:val="ListParagraph"/>
        <w:numPr>
          <w:ilvl w:val="0"/>
          <w:numId w:val="29"/>
        </w:numPr>
        <w:spacing w:after="120"/>
        <w:ind w:left="360"/>
        <w:contextualSpacing w:val="0"/>
      </w:pPr>
      <w:r>
        <w:t>L</w:t>
      </w:r>
      <w:r w:rsidR="002049CA">
        <w:t xml:space="preserve">ocate the instructions which pass the parameters to the funbot() function and append them to a file named </w:t>
      </w:r>
      <w:r w:rsidR="002049CA" w:rsidRPr="00635BFE">
        <w:rPr>
          <w:b/>
        </w:rPr>
        <w:t>m05report.txt</w:t>
      </w:r>
      <w:r w:rsidR="002049CA">
        <w:t>.</w:t>
      </w:r>
    </w:p>
    <w:p w14:paraId="7418F698" w14:textId="77777777" w:rsidR="00BD6DFC" w:rsidRDefault="00BD6DFC" w:rsidP="00BD6DFC">
      <w:pPr>
        <w:spacing w:before="360"/>
      </w:pPr>
      <w:r w:rsidRPr="000574B0">
        <w:rPr>
          <w:b/>
        </w:rPr>
        <w:t>Note:</w:t>
      </w:r>
      <w:r>
        <w:t xml:space="preserve"> The rest of the problems for this module are available in the homework assignment. See your course schedule for details.</w:t>
      </w:r>
    </w:p>
    <w:p w14:paraId="1FE0D6E6" w14:textId="281FBBE7" w:rsidR="00BD6DFC" w:rsidRPr="00BD6DFC" w:rsidRDefault="00BD6DFC" w:rsidP="00BD6DFC">
      <w:pPr>
        <w:spacing w:before="360"/>
        <w:jc w:val="center"/>
        <w:rPr>
          <w:sz w:val="20"/>
          <w:szCs w:val="20"/>
        </w:rPr>
      </w:pPr>
    </w:p>
    <w:p w14:paraId="6BF5D879" w14:textId="77777777" w:rsidR="00E5353D" w:rsidRDefault="00E5353D" w:rsidP="004974D2">
      <w:pPr>
        <w:sectPr w:rsidR="00E5353D" w:rsidSect="000574B0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702AF89" w14:textId="77777777" w:rsidR="00512D26" w:rsidRDefault="00512D26" w:rsidP="00E026F5"/>
    <w:p w14:paraId="5D14CEB2" w14:textId="77777777" w:rsidR="00512D26" w:rsidRDefault="00512D26" w:rsidP="00E026F5"/>
    <w:p w14:paraId="024A57C9" w14:textId="77777777" w:rsidR="00512D26" w:rsidRDefault="00512D26" w:rsidP="00E026F5">
      <w:pPr>
        <w:sectPr w:rsidR="00512D26" w:rsidSect="00512D26"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7"/>
      <w:footerReference w:type="first" r:id="rId18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C4051" w14:textId="77777777" w:rsidR="000A71C3" w:rsidRDefault="000A71C3" w:rsidP="007F2B57">
      <w:r>
        <w:separator/>
      </w:r>
    </w:p>
    <w:p w14:paraId="308C5073" w14:textId="77777777" w:rsidR="000A71C3" w:rsidRDefault="000A71C3" w:rsidP="007F2B57"/>
    <w:p w14:paraId="11F70A45" w14:textId="77777777" w:rsidR="000A71C3" w:rsidRDefault="000A71C3" w:rsidP="007F2B57"/>
  </w:endnote>
  <w:endnote w:type="continuationSeparator" w:id="0">
    <w:p w14:paraId="5423C1D6" w14:textId="77777777" w:rsidR="000A71C3" w:rsidRDefault="000A71C3" w:rsidP="007F2B57">
      <w:r>
        <w:continuationSeparator/>
      </w:r>
    </w:p>
    <w:p w14:paraId="7AD00DAC" w14:textId="77777777" w:rsidR="000A71C3" w:rsidRDefault="000A71C3" w:rsidP="007F2B57"/>
    <w:p w14:paraId="1AA98502" w14:textId="77777777" w:rsidR="000A71C3" w:rsidRDefault="000A71C3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982BFB">
      <w:rPr>
        <w:rFonts w:eastAsia="Calibri"/>
        <w:b/>
        <w:bCs/>
        <w:noProof/>
        <w:color w:val="000000"/>
        <w:kern w:val="32"/>
        <w:sz w:val="20"/>
        <w:szCs w:val="20"/>
      </w:rPr>
      <w:t>4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982BFB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B4676" w14:textId="77777777" w:rsidR="000A71C3" w:rsidRDefault="000A71C3" w:rsidP="007F2B57">
      <w:r>
        <w:separator/>
      </w:r>
    </w:p>
    <w:p w14:paraId="110AD48B" w14:textId="77777777" w:rsidR="000A71C3" w:rsidRDefault="000A71C3" w:rsidP="007F2B57"/>
    <w:p w14:paraId="67888A65" w14:textId="77777777" w:rsidR="000A71C3" w:rsidRDefault="000A71C3" w:rsidP="007F2B57"/>
  </w:footnote>
  <w:footnote w:type="continuationSeparator" w:id="0">
    <w:p w14:paraId="2F6198AD" w14:textId="77777777" w:rsidR="000A71C3" w:rsidRDefault="000A71C3" w:rsidP="007F2B57">
      <w:r>
        <w:continuationSeparator/>
      </w:r>
    </w:p>
    <w:p w14:paraId="4E2AEB34" w14:textId="77777777" w:rsidR="000A71C3" w:rsidRDefault="000A71C3" w:rsidP="007F2B57"/>
    <w:p w14:paraId="5F8E193C" w14:textId="77777777" w:rsidR="000A71C3" w:rsidRDefault="000A71C3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14CF7"/>
    <w:multiLevelType w:val="hybridMultilevel"/>
    <w:tmpl w:val="ABF0A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76187A"/>
    <w:multiLevelType w:val="hybridMultilevel"/>
    <w:tmpl w:val="90D0EB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67E0E"/>
    <w:multiLevelType w:val="hybridMultilevel"/>
    <w:tmpl w:val="6AE43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70FE5"/>
    <w:multiLevelType w:val="hybridMultilevel"/>
    <w:tmpl w:val="D8B4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F13C4"/>
    <w:multiLevelType w:val="hybridMultilevel"/>
    <w:tmpl w:val="E000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0"/>
  </w:num>
  <w:num w:numId="3">
    <w:abstractNumId w:val="12"/>
  </w:num>
  <w:num w:numId="4">
    <w:abstractNumId w:val="3"/>
  </w:num>
  <w:num w:numId="5">
    <w:abstractNumId w:val="23"/>
  </w:num>
  <w:num w:numId="6">
    <w:abstractNumId w:val="5"/>
  </w:num>
  <w:num w:numId="7">
    <w:abstractNumId w:val="28"/>
  </w:num>
  <w:num w:numId="8">
    <w:abstractNumId w:val="29"/>
  </w:num>
  <w:num w:numId="9">
    <w:abstractNumId w:val="7"/>
  </w:num>
  <w:num w:numId="10">
    <w:abstractNumId w:val="15"/>
  </w:num>
  <w:num w:numId="11">
    <w:abstractNumId w:val="19"/>
  </w:num>
  <w:num w:numId="12">
    <w:abstractNumId w:val="17"/>
  </w:num>
  <w:num w:numId="13">
    <w:abstractNumId w:val="22"/>
  </w:num>
  <w:num w:numId="14">
    <w:abstractNumId w:val="4"/>
  </w:num>
  <w:num w:numId="15">
    <w:abstractNumId w:val="30"/>
  </w:num>
  <w:num w:numId="16">
    <w:abstractNumId w:val="6"/>
  </w:num>
  <w:num w:numId="17">
    <w:abstractNumId w:val="25"/>
  </w:num>
  <w:num w:numId="18">
    <w:abstractNumId w:val="0"/>
  </w:num>
  <w:num w:numId="19">
    <w:abstractNumId w:val="2"/>
  </w:num>
  <w:num w:numId="20">
    <w:abstractNumId w:val="24"/>
  </w:num>
  <w:num w:numId="21">
    <w:abstractNumId w:val="10"/>
  </w:num>
  <w:num w:numId="22">
    <w:abstractNumId w:val="27"/>
  </w:num>
  <w:num w:numId="23">
    <w:abstractNumId w:val="14"/>
  </w:num>
  <w:num w:numId="24">
    <w:abstractNumId w:val="9"/>
  </w:num>
  <w:num w:numId="25">
    <w:abstractNumId w:val="8"/>
  </w:num>
  <w:num w:numId="26">
    <w:abstractNumId w:val="1"/>
  </w:num>
  <w:num w:numId="27">
    <w:abstractNumId w:val="18"/>
  </w:num>
  <w:num w:numId="28">
    <w:abstractNumId w:val="16"/>
  </w:num>
  <w:num w:numId="29">
    <w:abstractNumId w:val="21"/>
  </w:num>
  <w:num w:numId="30">
    <w:abstractNumId w:val="1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4B0"/>
    <w:rsid w:val="000579BB"/>
    <w:rsid w:val="0009096F"/>
    <w:rsid w:val="00090ACB"/>
    <w:rsid w:val="00095D68"/>
    <w:rsid w:val="000A71C3"/>
    <w:rsid w:val="000D5A67"/>
    <w:rsid w:val="000D6CD4"/>
    <w:rsid w:val="001022DC"/>
    <w:rsid w:val="0010711D"/>
    <w:rsid w:val="00117156"/>
    <w:rsid w:val="001328B2"/>
    <w:rsid w:val="00144E22"/>
    <w:rsid w:val="00151EC3"/>
    <w:rsid w:val="001547CE"/>
    <w:rsid w:val="0016421B"/>
    <w:rsid w:val="001A0A50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2049CA"/>
    <w:rsid w:val="00235887"/>
    <w:rsid w:val="00242511"/>
    <w:rsid w:val="00250647"/>
    <w:rsid w:val="00253EC4"/>
    <w:rsid w:val="00264C10"/>
    <w:rsid w:val="00276B8F"/>
    <w:rsid w:val="00292D2F"/>
    <w:rsid w:val="002A244D"/>
    <w:rsid w:val="002C6414"/>
    <w:rsid w:val="002D316C"/>
    <w:rsid w:val="002E0357"/>
    <w:rsid w:val="002F3569"/>
    <w:rsid w:val="00311CEF"/>
    <w:rsid w:val="00311F98"/>
    <w:rsid w:val="003152BC"/>
    <w:rsid w:val="003363F5"/>
    <w:rsid w:val="00337BAE"/>
    <w:rsid w:val="00342C34"/>
    <w:rsid w:val="00350155"/>
    <w:rsid w:val="00350648"/>
    <w:rsid w:val="00357496"/>
    <w:rsid w:val="00373D1D"/>
    <w:rsid w:val="00393D87"/>
    <w:rsid w:val="003A3840"/>
    <w:rsid w:val="003F12CC"/>
    <w:rsid w:val="003F1384"/>
    <w:rsid w:val="003F3614"/>
    <w:rsid w:val="00412481"/>
    <w:rsid w:val="0042014E"/>
    <w:rsid w:val="00426F5E"/>
    <w:rsid w:val="00433B33"/>
    <w:rsid w:val="00442EE8"/>
    <w:rsid w:val="004503C5"/>
    <w:rsid w:val="004540D0"/>
    <w:rsid w:val="00454293"/>
    <w:rsid w:val="004555CF"/>
    <w:rsid w:val="00457729"/>
    <w:rsid w:val="00464AA9"/>
    <w:rsid w:val="00475522"/>
    <w:rsid w:val="004974D2"/>
    <w:rsid w:val="004A51BA"/>
    <w:rsid w:val="004A5416"/>
    <w:rsid w:val="004B3928"/>
    <w:rsid w:val="004C46F7"/>
    <w:rsid w:val="004C4C4D"/>
    <w:rsid w:val="004C6B67"/>
    <w:rsid w:val="004E2235"/>
    <w:rsid w:val="0050120A"/>
    <w:rsid w:val="00501CD1"/>
    <w:rsid w:val="00501F87"/>
    <w:rsid w:val="00512D26"/>
    <w:rsid w:val="00551EE2"/>
    <w:rsid w:val="00566DA9"/>
    <w:rsid w:val="00590F16"/>
    <w:rsid w:val="00595E89"/>
    <w:rsid w:val="005A25B4"/>
    <w:rsid w:val="005B2B6A"/>
    <w:rsid w:val="006075E7"/>
    <w:rsid w:val="006148DC"/>
    <w:rsid w:val="00635BFE"/>
    <w:rsid w:val="00642125"/>
    <w:rsid w:val="00644444"/>
    <w:rsid w:val="00644DDC"/>
    <w:rsid w:val="00656C5F"/>
    <w:rsid w:val="00657374"/>
    <w:rsid w:val="00666EA3"/>
    <w:rsid w:val="006740A1"/>
    <w:rsid w:val="00690242"/>
    <w:rsid w:val="0069485B"/>
    <w:rsid w:val="006A1CDF"/>
    <w:rsid w:val="006A6D5A"/>
    <w:rsid w:val="006C16DE"/>
    <w:rsid w:val="00736FFC"/>
    <w:rsid w:val="007A5107"/>
    <w:rsid w:val="007B6BA5"/>
    <w:rsid w:val="007C12F5"/>
    <w:rsid w:val="007C73E8"/>
    <w:rsid w:val="007D01AD"/>
    <w:rsid w:val="007D131C"/>
    <w:rsid w:val="007E5769"/>
    <w:rsid w:val="007F2B57"/>
    <w:rsid w:val="008022C1"/>
    <w:rsid w:val="00812F17"/>
    <w:rsid w:val="0083252A"/>
    <w:rsid w:val="008334C1"/>
    <w:rsid w:val="00835E23"/>
    <w:rsid w:val="008411EE"/>
    <w:rsid w:val="0088153E"/>
    <w:rsid w:val="008853E9"/>
    <w:rsid w:val="00895D90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06ADA"/>
    <w:rsid w:val="009213A0"/>
    <w:rsid w:val="00926A68"/>
    <w:rsid w:val="00935B3E"/>
    <w:rsid w:val="009539CD"/>
    <w:rsid w:val="00955C37"/>
    <w:rsid w:val="00956AFF"/>
    <w:rsid w:val="00970B47"/>
    <w:rsid w:val="009744B7"/>
    <w:rsid w:val="00982BFB"/>
    <w:rsid w:val="0099405D"/>
    <w:rsid w:val="009A2A34"/>
    <w:rsid w:val="009A557C"/>
    <w:rsid w:val="009C1F3C"/>
    <w:rsid w:val="009C77F7"/>
    <w:rsid w:val="009F6C19"/>
    <w:rsid w:val="00A07387"/>
    <w:rsid w:val="00A213D6"/>
    <w:rsid w:val="00A300E3"/>
    <w:rsid w:val="00A3092B"/>
    <w:rsid w:val="00A45EC3"/>
    <w:rsid w:val="00A45FB0"/>
    <w:rsid w:val="00A504CA"/>
    <w:rsid w:val="00A5077E"/>
    <w:rsid w:val="00A70299"/>
    <w:rsid w:val="00A86C79"/>
    <w:rsid w:val="00AA3847"/>
    <w:rsid w:val="00AB152B"/>
    <w:rsid w:val="00AC0083"/>
    <w:rsid w:val="00AD3443"/>
    <w:rsid w:val="00B074E1"/>
    <w:rsid w:val="00B317F4"/>
    <w:rsid w:val="00B4401E"/>
    <w:rsid w:val="00B50963"/>
    <w:rsid w:val="00B53BF5"/>
    <w:rsid w:val="00B97B1D"/>
    <w:rsid w:val="00BA4726"/>
    <w:rsid w:val="00BA75D0"/>
    <w:rsid w:val="00BB3F7A"/>
    <w:rsid w:val="00BC625A"/>
    <w:rsid w:val="00BD6DFC"/>
    <w:rsid w:val="00BE4CF4"/>
    <w:rsid w:val="00BF377E"/>
    <w:rsid w:val="00C01287"/>
    <w:rsid w:val="00C04854"/>
    <w:rsid w:val="00C05E3C"/>
    <w:rsid w:val="00C10994"/>
    <w:rsid w:val="00C10B87"/>
    <w:rsid w:val="00C24CD4"/>
    <w:rsid w:val="00C347D7"/>
    <w:rsid w:val="00C43AB3"/>
    <w:rsid w:val="00C51F78"/>
    <w:rsid w:val="00C52086"/>
    <w:rsid w:val="00C577BB"/>
    <w:rsid w:val="00C72591"/>
    <w:rsid w:val="00C91BB9"/>
    <w:rsid w:val="00C964E5"/>
    <w:rsid w:val="00C96B09"/>
    <w:rsid w:val="00CA62B7"/>
    <w:rsid w:val="00CB4264"/>
    <w:rsid w:val="00CC08CE"/>
    <w:rsid w:val="00CC0FE8"/>
    <w:rsid w:val="00CC55E1"/>
    <w:rsid w:val="00CD0BF9"/>
    <w:rsid w:val="00CE6287"/>
    <w:rsid w:val="00CF76BE"/>
    <w:rsid w:val="00D250AC"/>
    <w:rsid w:val="00D26144"/>
    <w:rsid w:val="00D362DC"/>
    <w:rsid w:val="00D51D79"/>
    <w:rsid w:val="00D60049"/>
    <w:rsid w:val="00D601EB"/>
    <w:rsid w:val="00D6505F"/>
    <w:rsid w:val="00D664EC"/>
    <w:rsid w:val="00D67285"/>
    <w:rsid w:val="00D74B2C"/>
    <w:rsid w:val="00DB0871"/>
    <w:rsid w:val="00DB23A1"/>
    <w:rsid w:val="00DC1539"/>
    <w:rsid w:val="00DC3BFD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A0ED5"/>
    <w:rsid w:val="00EA5E49"/>
    <w:rsid w:val="00EB176F"/>
    <w:rsid w:val="00EC5E6E"/>
    <w:rsid w:val="00ED3282"/>
    <w:rsid w:val="00ED5812"/>
    <w:rsid w:val="00EF2314"/>
    <w:rsid w:val="00EF2EBA"/>
    <w:rsid w:val="00EF5C89"/>
    <w:rsid w:val="00F03265"/>
    <w:rsid w:val="00F0551D"/>
    <w:rsid w:val="00F116E0"/>
    <w:rsid w:val="00F216F2"/>
    <w:rsid w:val="00F33A84"/>
    <w:rsid w:val="00F33B45"/>
    <w:rsid w:val="00F34F24"/>
    <w:rsid w:val="00F475A9"/>
    <w:rsid w:val="00F62EC0"/>
    <w:rsid w:val="00F66AFE"/>
    <w:rsid w:val="00F84035"/>
    <w:rsid w:val="00F8588C"/>
    <w:rsid w:val="00F86647"/>
    <w:rsid w:val="00F95AEC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2/extending/extending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urceware.org/gdb/current/onlinedocs/gdb.pdf.gz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gnu.org/software/gdb/documentati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pdb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904E1-BF40-4A98-AA24-A0314A49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1</TotalTime>
  <Pages>8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Brent Howard</cp:lastModifiedBy>
  <cp:revision>2</cp:revision>
  <cp:lastPrinted>2016-05-26T19:36:00Z</cp:lastPrinted>
  <dcterms:created xsi:type="dcterms:W3CDTF">2017-04-24T21:00:00Z</dcterms:created>
  <dcterms:modified xsi:type="dcterms:W3CDTF">2017-04-24T21:00:00Z</dcterms:modified>
</cp:coreProperties>
</file>